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0DE6" w14:textId="290E503B" w:rsidR="00603C53" w:rsidRDefault="000C2121" w:rsidP="00603C53">
      <w:pPr>
        <w:pStyle w:val="Title"/>
        <w:kinsoku w:val="0"/>
        <w:spacing w:line="300" w:lineRule="auto"/>
      </w:pPr>
      <w:r>
        <w:t>2nd</w:t>
      </w:r>
      <w:r w:rsidR="001B5B7E">
        <w:t xml:space="preserve"> Semester</w:t>
      </w:r>
      <w:r w:rsidR="00E17DD3">
        <w:t>,</w:t>
      </w:r>
      <w:r w:rsidR="00E56248">
        <w:t xml:space="preserve"> </w:t>
      </w:r>
      <w:r w:rsidR="00244B93">
        <w:t>It-technolog</w:t>
      </w:r>
      <w:r w:rsidR="00E17DD3">
        <w:t>y</w:t>
      </w:r>
    </w:p>
    <w:p w14:paraId="7028DF83" w14:textId="77777777" w:rsidR="00A97CDA" w:rsidRDefault="00A97CDA" w:rsidP="009E5F78">
      <w:pPr>
        <w:pStyle w:val="BodyText"/>
        <w:kinsoku w:val="0"/>
        <w:overflowPunct w:val="0"/>
      </w:pPr>
    </w:p>
    <w:p w14:paraId="683D743E" w14:textId="77777777" w:rsidR="00A97CDA" w:rsidRDefault="00A97CDA" w:rsidP="009E5F78">
      <w:pPr>
        <w:pStyle w:val="BodyText"/>
        <w:kinsoku w:val="0"/>
        <w:overflowPunct w:val="0"/>
      </w:pPr>
    </w:p>
    <w:p w14:paraId="0227BE02" w14:textId="77777777" w:rsidR="00A97CDA" w:rsidRDefault="00A97CDA" w:rsidP="009E5F78">
      <w:pPr>
        <w:pStyle w:val="BodyText"/>
        <w:kinsoku w:val="0"/>
        <w:overflowPunct w:val="0"/>
      </w:pPr>
    </w:p>
    <w:p w14:paraId="26AC918D" w14:textId="77777777" w:rsidR="00A97CDA" w:rsidRDefault="00A97CDA" w:rsidP="009E5F78">
      <w:pPr>
        <w:pStyle w:val="BodyText"/>
        <w:kinsoku w:val="0"/>
        <w:overflowPunct w:val="0"/>
      </w:pPr>
    </w:p>
    <w:p w14:paraId="71B087F6" w14:textId="77777777" w:rsidR="00A97CDA" w:rsidRDefault="00A97CDA" w:rsidP="009E5F78">
      <w:pPr>
        <w:pStyle w:val="BodyText"/>
        <w:kinsoku w:val="0"/>
        <w:overflowPunct w:val="0"/>
      </w:pPr>
    </w:p>
    <w:p w14:paraId="3116F473" w14:textId="77777777" w:rsidR="00A97CDA" w:rsidRDefault="00A97CDA" w:rsidP="009E5F78">
      <w:pPr>
        <w:pStyle w:val="BodyText"/>
        <w:kinsoku w:val="0"/>
        <w:overflowPunct w:val="0"/>
      </w:pPr>
    </w:p>
    <w:p w14:paraId="71B37E19" w14:textId="77777777" w:rsidR="00A97CDA" w:rsidRDefault="00A97CDA" w:rsidP="009E5F78">
      <w:pPr>
        <w:pStyle w:val="BodyText"/>
        <w:kinsoku w:val="0"/>
        <w:overflowPunct w:val="0"/>
      </w:pPr>
    </w:p>
    <w:p w14:paraId="37E879CA" w14:textId="50B01986" w:rsidR="00A97CDA" w:rsidRDefault="00A97CDA" w:rsidP="009E5F78">
      <w:pPr>
        <w:pStyle w:val="BodyText"/>
        <w:kinsoku w:val="0"/>
        <w:overflowPunct w:val="0"/>
      </w:pPr>
    </w:p>
    <w:p w14:paraId="0ED0114F" w14:textId="77777777" w:rsidR="005671B1" w:rsidRDefault="005671B1" w:rsidP="009E5F78">
      <w:pPr>
        <w:pStyle w:val="BodyText"/>
        <w:kinsoku w:val="0"/>
        <w:overflowPunct w:val="0"/>
      </w:pPr>
    </w:p>
    <w:p w14:paraId="2B24E3B0" w14:textId="77777777" w:rsidR="00A97CDA" w:rsidRDefault="00A97CDA" w:rsidP="009E5F78">
      <w:pPr>
        <w:pStyle w:val="BodyText"/>
        <w:kinsoku w:val="0"/>
        <w:overflowPunct w:val="0"/>
      </w:pPr>
    </w:p>
    <w:p w14:paraId="20413729" w14:textId="6C94FFC4" w:rsidR="009E5F78" w:rsidRDefault="00A519AB" w:rsidP="009E5F78">
      <w:pPr>
        <w:pStyle w:val="BodyText"/>
        <w:kinsoku w:val="0"/>
        <w:overflowPunct w:val="0"/>
        <w:rPr>
          <w:rFonts w:ascii="Times New Roman" w:hAnsi="Times New Roman" w:cs="Times New Roman"/>
          <w:sz w:val="20"/>
        </w:rPr>
      </w:pPr>
      <w:r>
        <w:rPr>
          <w:rFonts w:hint="eastAsia"/>
        </w:rPr>
        <w:t>–</w:t>
      </w:r>
      <w:r w:rsidR="00C234F7">
        <w:softHyphen/>
      </w:r>
      <w:r w:rsidR="00EE768E">
        <w:softHyphen/>
      </w:r>
    </w:p>
    <w:p w14:paraId="4CA28C5D" w14:textId="058A90DB" w:rsidR="00053A5D" w:rsidRDefault="009E5F78" w:rsidP="009E5F78">
      <w:pPr>
        <w:pStyle w:val="Title"/>
        <w:kinsoku w:val="0"/>
        <w:spacing w:line="300" w:lineRule="auto"/>
      </w:pPr>
      <w:r>
        <w:t xml:space="preserve">Project </w:t>
      </w:r>
      <w:r w:rsidR="00053A5D">
        <w:t>X</w:t>
      </w:r>
    </w:p>
    <w:p w14:paraId="3D9747FB" w14:textId="77777777" w:rsidR="00A97CDA" w:rsidRDefault="00A97CDA" w:rsidP="009E5F78">
      <w:pPr>
        <w:pStyle w:val="Title"/>
        <w:kinsoku w:val="0"/>
        <w:spacing w:line="300" w:lineRule="auto"/>
      </w:pPr>
    </w:p>
    <w:p w14:paraId="00EDDE8A" w14:textId="75A129FE" w:rsidR="009E5F78" w:rsidRDefault="00053A5D" w:rsidP="009E5F78">
      <w:pPr>
        <w:pStyle w:val="Title"/>
        <w:kinsoku w:val="0"/>
        <w:spacing w:line="300" w:lineRule="auto"/>
      </w:pPr>
      <w:r>
        <w:t>Project name</w:t>
      </w:r>
    </w:p>
    <w:p w14:paraId="407F01EA" w14:textId="507635B6" w:rsidR="009E5F78" w:rsidRDefault="009E5F78" w:rsidP="009E5F78">
      <w:pPr>
        <w:pStyle w:val="BodyText"/>
        <w:kinsoku w:val="0"/>
        <w:overflowPunct w:val="0"/>
        <w:spacing w:before="7"/>
        <w:rPr>
          <w:sz w:val="50"/>
          <w:szCs w:val="50"/>
        </w:rPr>
      </w:pPr>
    </w:p>
    <w:p w14:paraId="20927CBB" w14:textId="77777777" w:rsidR="00A97CDA" w:rsidRDefault="00A97CDA" w:rsidP="009E5F78">
      <w:pPr>
        <w:pStyle w:val="BodyText"/>
        <w:kinsoku w:val="0"/>
        <w:overflowPunct w:val="0"/>
        <w:spacing w:before="7"/>
        <w:rPr>
          <w:sz w:val="50"/>
          <w:szCs w:val="50"/>
        </w:rPr>
      </w:pPr>
    </w:p>
    <w:p w14:paraId="3EAC4E22" w14:textId="7802E826" w:rsidR="009E5F78" w:rsidRDefault="000A31B1" w:rsidP="000A31B1">
      <w:pPr>
        <w:pStyle w:val="BodyText"/>
        <w:kinsoku w:val="0"/>
        <w:overflowPunct w:val="0"/>
        <w:jc w:val="center"/>
        <w:rPr>
          <w:sz w:val="26"/>
          <w:szCs w:val="26"/>
        </w:rPr>
      </w:pPr>
      <w:r w:rsidRPr="000A31B1">
        <w:rPr>
          <w:szCs w:val="24"/>
        </w:rPr>
        <w:t>author or authors</w:t>
      </w:r>
    </w:p>
    <w:p w14:paraId="530088D1" w14:textId="568DA094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125621C3" w14:textId="0D5A0112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50E7D11A" w14:textId="684DA9CF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06786277" w14:textId="536610CC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0D9F4A57" w14:textId="32F3921F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453970AD" w14:textId="47A46647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08F48BEF" w14:textId="28A91702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79E470A1" w14:textId="4BC1C693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63EBD96E" w14:textId="6A013D9B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4CA54BAF" w14:textId="7C555362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706CDC7F" w14:textId="1B53E4C2" w:rsidR="00726BF7" w:rsidRDefault="00726BF7" w:rsidP="009E5F78">
      <w:pPr>
        <w:pStyle w:val="BodyText"/>
        <w:kinsoku w:val="0"/>
        <w:overflowPunct w:val="0"/>
        <w:rPr>
          <w:sz w:val="26"/>
          <w:szCs w:val="26"/>
        </w:rPr>
      </w:pPr>
    </w:p>
    <w:p w14:paraId="63DE9804" w14:textId="77777777" w:rsidR="00234947" w:rsidRDefault="009E5F78" w:rsidP="009E5F78">
      <w:pPr>
        <w:pStyle w:val="BodyText"/>
        <w:kinsoku w:val="0"/>
        <w:overflowPunct w:val="0"/>
        <w:spacing w:before="151" w:line="580" w:lineRule="atLeast"/>
        <w:ind w:left="100" w:right="3984"/>
      </w:pPr>
      <w:r>
        <w:t>Supervisor:</w:t>
      </w:r>
      <w:r>
        <w:rPr>
          <w:spacing w:val="-2"/>
        </w:rPr>
        <w:t xml:space="preserve"> </w:t>
      </w:r>
      <w:r w:rsidR="00A5573F">
        <w:t xml:space="preserve"> </w:t>
      </w:r>
      <w:proofErr w:type="spellStart"/>
      <w:r w:rsidR="00A5573F">
        <w:t>Firstname</w:t>
      </w:r>
      <w:proofErr w:type="spellEnd"/>
      <w:r w:rsidR="0010194D">
        <w:t xml:space="preserve"> Lastname</w:t>
      </w:r>
      <w:r>
        <w:t xml:space="preserve"> </w:t>
      </w:r>
    </w:p>
    <w:p w14:paraId="733E3E72" w14:textId="41B8354A" w:rsidR="009E5F78" w:rsidRDefault="009E5F78" w:rsidP="009E5F78">
      <w:pPr>
        <w:pStyle w:val="BodyText"/>
        <w:kinsoku w:val="0"/>
        <w:overflowPunct w:val="0"/>
        <w:spacing w:before="151" w:line="580" w:lineRule="atLeast"/>
        <w:ind w:left="100" w:right="3984"/>
      </w:pPr>
      <w:r>
        <w:t xml:space="preserve"> </w:t>
      </w:r>
      <w:r w:rsidR="00254289">
        <w:t xml:space="preserve">Submission date dd mm </w:t>
      </w:r>
      <w:proofErr w:type="spellStart"/>
      <w:r w:rsidR="00B45EE5">
        <w:t>yyyy</w:t>
      </w:r>
      <w:proofErr w:type="spellEnd"/>
    </w:p>
    <w:p w14:paraId="35EEA249" w14:textId="77777777" w:rsidR="009E5F78" w:rsidRDefault="009E5F78" w:rsidP="009E5F78">
      <w:pPr>
        <w:pStyle w:val="BodyText"/>
        <w:kinsoku w:val="0"/>
        <w:overflowPunct w:val="0"/>
        <w:spacing w:before="40"/>
        <w:ind w:left="100"/>
      </w:pPr>
      <w:r>
        <w:t>Characters: 37255</w:t>
      </w:r>
    </w:p>
    <w:p w14:paraId="781C1FEB" w14:textId="1ED4A290" w:rsidR="00133620" w:rsidRPr="00B500AD" w:rsidRDefault="00133620" w:rsidP="00485BD8"/>
    <w:p w14:paraId="6A016F2F" w14:textId="69685915" w:rsidR="00A75FAE" w:rsidRDefault="00A75FAE">
      <w:r>
        <w:br w:type="page"/>
      </w:r>
    </w:p>
    <w:p w14:paraId="632E6819" w14:textId="77777777" w:rsidR="00133620" w:rsidRPr="00B500AD" w:rsidRDefault="00133620" w:rsidP="00485BD8"/>
    <w:p w14:paraId="54133ECE" w14:textId="77777777" w:rsidR="00133620" w:rsidRPr="00B500AD" w:rsidRDefault="00133620" w:rsidP="00485BD8"/>
    <w:p w14:paraId="015D51C9" w14:textId="2D59FD21" w:rsidR="00133620" w:rsidRDefault="005B5A13" w:rsidP="00FD6DEF">
      <w:pPr>
        <w:pStyle w:val="Title"/>
      </w:pPr>
      <w:r>
        <w:t>Secondar</w:t>
      </w:r>
      <w:r w:rsidR="005B2278">
        <w:t>y frontpage</w:t>
      </w:r>
    </w:p>
    <w:p w14:paraId="70509EA5" w14:textId="0054C5D6" w:rsidR="0045245F" w:rsidRDefault="0045245F">
      <w:pPr>
        <w:rPr>
          <w:rFonts w:ascii="Times New Roman" w:hAnsi="Times New Roman"/>
          <w:b/>
          <w:bCs/>
          <w:sz w:val="48"/>
        </w:rPr>
      </w:pPr>
      <w:r>
        <w:br w:type="page"/>
      </w:r>
    </w:p>
    <w:p w14:paraId="60BD7FCA" w14:textId="77777777" w:rsidR="00304ADA" w:rsidRPr="00B500AD" w:rsidRDefault="00304ADA" w:rsidP="00304ADA">
      <w:pPr>
        <w:pStyle w:val="Heading1"/>
        <w:numPr>
          <w:ilvl w:val="0"/>
          <w:numId w:val="0"/>
        </w:numPr>
      </w:pPr>
      <w:bookmarkStart w:id="0" w:name="_Toc103331387"/>
      <w:r w:rsidRPr="00B500AD">
        <w:lastRenderedPageBreak/>
        <w:t>Summary</w:t>
      </w:r>
      <w:bookmarkEnd w:id="0"/>
    </w:p>
    <w:p w14:paraId="60DC4837" w14:textId="77777777" w:rsidR="00304ADA" w:rsidRPr="00B500AD" w:rsidRDefault="00304ADA" w:rsidP="00304ADA">
      <w:r w:rsidRPr="00B500AD">
        <w:t xml:space="preserve">The summary is a brief description of the project (i.e., purpose and results). </w:t>
      </w:r>
      <w:r>
        <w:t>T</w:t>
      </w:r>
      <w:r w:rsidRPr="00B500AD">
        <w:t xml:space="preserve">he description </w:t>
      </w:r>
      <w:r>
        <w:t xml:space="preserve">needs to be </w:t>
      </w:r>
      <w:r w:rsidRPr="00B500AD">
        <w:t xml:space="preserve">sufficiently comprehensive to enable curious outsiders to get a clear picture of what the report contains. The </w:t>
      </w:r>
      <w:r>
        <w:t>summary</w:t>
      </w:r>
      <w:r w:rsidRPr="00B500AD">
        <w:t xml:space="preserve"> should be max 200 words. Always remember to include:</w:t>
      </w:r>
    </w:p>
    <w:p w14:paraId="7DCB4C08" w14:textId="77777777" w:rsidR="00304ADA" w:rsidRPr="00B500AD" w:rsidRDefault="00304ADA" w:rsidP="00304ADA">
      <w:pPr>
        <w:pStyle w:val="ListParagraph"/>
        <w:numPr>
          <w:ilvl w:val="0"/>
          <w:numId w:val="35"/>
        </w:numPr>
      </w:pPr>
      <w:r w:rsidRPr="00B500AD">
        <w:t>What the project is about</w:t>
      </w:r>
      <w:r>
        <w:t>,</w:t>
      </w:r>
    </w:p>
    <w:p w14:paraId="7B30B7E1" w14:textId="77777777" w:rsidR="00304ADA" w:rsidRPr="00B500AD" w:rsidRDefault="00304ADA" w:rsidP="00304ADA">
      <w:pPr>
        <w:pStyle w:val="ListParagraph"/>
        <w:numPr>
          <w:ilvl w:val="0"/>
          <w:numId w:val="35"/>
        </w:numPr>
      </w:pPr>
      <w:r w:rsidRPr="00B500AD">
        <w:t>What the solution contains</w:t>
      </w:r>
      <w:r>
        <w:t>,</w:t>
      </w:r>
    </w:p>
    <w:p w14:paraId="170B1F03" w14:textId="77777777" w:rsidR="00304ADA" w:rsidRPr="00B500AD" w:rsidRDefault="00304ADA" w:rsidP="00304ADA">
      <w:pPr>
        <w:pStyle w:val="ListParagraph"/>
        <w:numPr>
          <w:ilvl w:val="0"/>
          <w:numId w:val="35"/>
        </w:numPr>
      </w:pPr>
      <w:r w:rsidRPr="00B500AD">
        <w:t>Why it is important</w:t>
      </w:r>
      <w:r>
        <w:t>,</w:t>
      </w:r>
    </w:p>
    <w:p w14:paraId="20B17BB3" w14:textId="77777777" w:rsidR="00304ADA" w:rsidRPr="00B500AD" w:rsidRDefault="00304ADA" w:rsidP="00304ADA">
      <w:pPr>
        <w:pStyle w:val="ListParagraph"/>
        <w:numPr>
          <w:ilvl w:val="0"/>
          <w:numId w:val="35"/>
        </w:numPr>
      </w:pPr>
      <w:r w:rsidRPr="00B500AD">
        <w:t>How it was developed</w:t>
      </w:r>
      <w:r>
        <w:t>.</w:t>
      </w:r>
    </w:p>
    <w:p w14:paraId="4F364356" w14:textId="77777777" w:rsidR="005B2278" w:rsidRPr="00B500AD" w:rsidRDefault="005B2278" w:rsidP="00FD6DEF">
      <w:pPr>
        <w:pStyle w:val="Title"/>
      </w:pPr>
    </w:p>
    <w:p w14:paraId="7417438A" w14:textId="77777777" w:rsidR="00133620" w:rsidRPr="00B500AD" w:rsidRDefault="00133620" w:rsidP="00485BD8"/>
    <w:p w14:paraId="3B86F5D4" w14:textId="77777777" w:rsidR="007B7681" w:rsidRPr="00B500AD" w:rsidRDefault="007B7681" w:rsidP="00485BD8"/>
    <w:p w14:paraId="43918C39" w14:textId="77777777" w:rsidR="007B7681" w:rsidRPr="00B500AD" w:rsidRDefault="007B7681" w:rsidP="00485BD8"/>
    <w:sdt>
      <w:sdtPr>
        <w:rPr>
          <w:rFonts w:ascii="Office" w:hAnsi="Office"/>
          <w:b w:val="0"/>
          <w:bCs w:val="0"/>
          <w:snapToGrid w:val="0"/>
          <w:color w:val="auto"/>
          <w:sz w:val="24"/>
          <w:szCs w:val="20"/>
        </w:rPr>
        <w:id w:val="-1815477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E4EFE" w14:textId="4215658B" w:rsidR="00BA4AEF" w:rsidRPr="00B500AD" w:rsidRDefault="00BA4AEF" w:rsidP="00485BD8">
          <w:pPr>
            <w:pStyle w:val="TOCHeading"/>
          </w:pPr>
          <w:r w:rsidRPr="00B500AD">
            <w:t>Contents</w:t>
          </w:r>
        </w:p>
        <w:p w14:paraId="7468C209" w14:textId="71372953" w:rsidR="0030168F" w:rsidRDefault="00BA4AEF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r w:rsidRPr="00B500AD">
            <w:rPr>
              <w:rFonts w:ascii="Office" w:hAnsi="Office" w:cs="Arial"/>
              <w:smallCaps/>
              <w:sz w:val="20"/>
            </w:rPr>
            <w:fldChar w:fldCharType="begin"/>
          </w:r>
          <w:r w:rsidRPr="00B500AD">
            <w:rPr>
              <w:rFonts w:ascii="Office" w:hAnsi="Office" w:cs="Arial"/>
            </w:rPr>
            <w:instrText xml:space="preserve"> TOC \o "1-3" \h \z \u </w:instrText>
          </w:r>
          <w:r w:rsidRPr="00B500AD">
            <w:rPr>
              <w:rFonts w:ascii="Office" w:hAnsi="Office" w:cs="Arial"/>
              <w:smallCaps/>
              <w:sz w:val="20"/>
            </w:rPr>
            <w:fldChar w:fldCharType="separate"/>
          </w:r>
          <w:hyperlink w:anchor="_Toc103331387" w:history="1">
            <w:r w:rsidR="0030168F" w:rsidRPr="003A0DF0">
              <w:rPr>
                <w:rStyle w:val="Hyperlink"/>
              </w:rPr>
              <w:t>Summary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_Toc103331387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3</w:t>
            </w:r>
            <w:r w:rsidR="0030168F">
              <w:rPr>
                <w:webHidden/>
              </w:rPr>
              <w:fldChar w:fldCharType="end"/>
            </w:r>
          </w:hyperlink>
        </w:p>
        <w:p w14:paraId="71E8BD59" w14:textId="4658E673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388" w:history="1">
            <w:r w:rsidR="0030168F" w:rsidRPr="003A0DF0">
              <w:rPr>
                <w:rStyle w:val="Hyperlink"/>
                <w:rFonts w:cs="Lucida Sans"/>
              </w:rPr>
              <w:t>1.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Introduction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_Toc103331388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5</w:t>
            </w:r>
            <w:r w:rsidR="0030168F">
              <w:rPr>
                <w:webHidden/>
              </w:rPr>
              <w:fldChar w:fldCharType="end"/>
            </w:r>
          </w:hyperlink>
        </w:p>
        <w:p w14:paraId="08B4E8E9" w14:textId="54EC5D66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389" w:history="1">
            <w:r w:rsidR="0030168F" w:rsidRPr="003A0DF0">
              <w:rPr>
                <w:rStyle w:val="Hyperlink"/>
                <w:rFonts w:cs="Lucida Sans"/>
              </w:rPr>
              <w:t>2.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Methods and tools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_Toc103331389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5</w:t>
            </w:r>
            <w:r w:rsidR="0030168F">
              <w:rPr>
                <w:webHidden/>
              </w:rPr>
              <w:fldChar w:fldCharType="end"/>
            </w:r>
          </w:hyperlink>
        </w:p>
        <w:p w14:paraId="1F57E393" w14:textId="17CE5CA9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390" w:history="1">
            <w:r w:rsidR="0030168F" w:rsidRPr="003A0DF0">
              <w:rPr>
                <w:rStyle w:val="Hyperlink"/>
                <w:rFonts w:cs="Lucida Sans"/>
              </w:rPr>
              <w:t>3.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The Business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_Toc103331390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5</w:t>
            </w:r>
            <w:r w:rsidR="0030168F">
              <w:rPr>
                <w:webHidden/>
              </w:rPr>
              <w:fldChar w:fldCharType="end"/>
            </w:r>
          </w:hyperlink>
        </w:p>
        <w:p w14:paraId="09C24956" w14:textId="6D4463A1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391" w:history="1">
            <w:r w:rsidR="0030168F" w:rsidRPr="003A0DF0">
              <w:rPr>
                <w:rStyle w:val="Hyperlink"/>
                <w:rFonts w:cs="Lucida Sans"/>
              </w:rPr>
              <w:t>4.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Requirements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_Toc103331391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5</w:t>
            </w:r>
            <w:r w:rsidR="0030168F">
              <w:rPr>
                <w:webHidden/>
              </w:rPr>
              <w:fldChar w:fldCharType="end"/>
            </w:r>
          </w:hyperlink>
        </w:p>
        <w:p w14:paraId="7D840DED" w14:textId="551C3CC0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392" w:history="1">
            <w:r w:rsidR="0030168F" w:rsidRPr="003A0DF0">
              <w:rPr>
                <w:rStyle w:val="Hyperlink"/>
                <w:rFonts w:cs="Lucida Sans"/>
              </w:rPr>
              <w:t>5.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Modules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_Toc103331392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5</w:t>
            </w:r>
            <w:r w:rsidR="0030168F">
              <w:rPr>
                <w:webHidden/>
              </w:rPr>
              <w:fldChar w:fldCharType="end"/>
            </w:r>
          </w:hyperlink>
        </w:p>
        <w:p w14:paraId="4E174B50" w14:textId="5DCAB0A3" w:rsidR="0030168F" w:rsidRDefault="00000000">
          <w:pPr>
            <w:pStyle w:val="TOC2"/>
            <w:rPr>
              <w:rFonts w:asciiTheme="minorHAnsi" w:eastAsiaTheme="minorEastAsia" w:hAnsiTheme="minorHAnsi" w:cstheme="minorBidi"/>
              <w:smallCaps w:val="0"/>
              <w:snapToGrid/>
              <w:sz w:val="22"/>
              <w:szCs w:val="22"/>
              <w:lang w:val="en-US" w:eastAsia="en-US"/>
            </w:rPr>
          </w:pPr>
          <w:hyperlink w:anchor="_Toc103331393" w:history="1">
            <w:r w:rsidR="0030168F" w:rsidRPr="003A0DF0">
              <w:rPr>
                <w:rStyle w:val="Hyperlink"/>
                <w:rFonts w:ascii="Arial" w:hAnsi="Arial"/>
              </w:rPr>
              <w:t>5.1</w:t>
            </w:r>
            <w:r w:rsidR="0030168F">
              <w:rPr>
                <w:rFonts w:asciiTheme="minorHAnsi" w:eastAsiaTheme="minorEastAsia" w:hAnsiTheme="minorHAnsi" w:cstheme="minorBidi"/>
                <w:small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First Module 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_Toc103331393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5</w:t>
            </w:r>
            <w:r w:rsidR="0030168F">
              <w:rPr>
                <w:webHidden/>
              </w:rPr>
              <w:fldChar w:fldCharType="end"/>
            </w:r>
          </w:hyperlink>
        </w:p>
        <w:p w14:paraId="6EB10C9C" w14:textId="4FFEE320" w:rsidR="0030168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103331394" w:history="1">
            <w:r w:rsidR="0030168F" w:rsidRPr="003A0DF0">
              <w:rPr>
                <w:rStyle w:val="Hyperlink"/>
                <w:noProof/>
              </w:rPr>
              <w:t>5.1.1</w:t>
            </w:r>
            <w:r w:rsidR="0030168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  <w:noProof/>
              </w:rPr>
              <w:t>Module Design</w:t>
            </w:r>
            <w:r w:rsidR="0030168F">
              <w:rPr>
                <w:noProof/>
                <w:webHidden/>
              </w:rPr>
              <w:tab/>
            </w:r>
            <w:r w:rsidR="0030168F">
              <w:rPr>
                <w:noProof/>
                <w:webHidden/>
              </w:rPr>
              <w:fldChar w:fldCharType="begin"/>
            </w:r>
            <w:r w:rsidR="0030168F">
              <w:rPr>
                <w:noProof/>
                <w:webHidden/>
              </w:rPr>
              <w:instrText xml:space="preserve"> PAGEREF _Toc103331394 \h </w:instrText>
            </w:r>
            <w:r w:rsidR="0030168F">
              <w:rPr>
                <w:noProof/>
                <w:webHidden/>
              </w:rPr>
            </w:r>
            <w:r w:rsidR="0030168F">
              <w:rPr>
                <w:noProof/>
                <w:webHidden/>
              </w:rPr>
              <w:fldChar w:fldCharType="separate"/>
            </w:r>
            <w:r w:rsidR="0030168F">
              <w:rPr>
                <w:noProof/>
                <w:webHidden/>
              </w:rPr>
              <w:t>5</w:t>
            </w:r>
            <w:r w:rsidR="0030168F">
              <w:rPr>
                <w:noProof/>
                <w:webHidden/>
              </w:rPr>
              <w:fldChar w:fldCharType="end"/>
            </w:r>
          </w:hyperlink>
        </w:p>
        <w:p w14:paraId="193DA0A1" w14:textId="66F66DAE" w:rsidR="0030168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103331395" w:history="1">
            <w:r w:rsidR="0030168F" w:rsidRPr="003A0DF0">
              <w:rPr>
                <w:rStyle w:val="Hyperlink"/>
                <w:noProof/>
              </w:rPr>
              <w:t>5.1.2</w:t>
            </w:r>
            <w:r w:rsidR="0030168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  <w:noProof/>
              </w:rPr>
              <w:t>Module implementation</w:t>
            </w:r>
            <w:r w:rsidR="0030168F">
              <w:rPr>
                <w:noProof/>
                <w:webHidden/>
              </w:rPr>
              <w:tab/>
            </w:r>
            <w:r w:rsidR="0030168F">
              <w:rPr>
                <w:noProof/>
                <w:webHidden/>
              </w:rPr>
              <w:fldChar w:fldCharType="begin"/>
            </w:r>
            <w:r w:rsidR="0030168F">
              <w:rPr>
                <w:noProof/>
                <w:webHidden/>
              </w:rPr>
              <w:instrText xml:space="preserve"> PAGEREF _Toc103331395 \h </w:instrText>
            </w:r>
            <w:r w:rsidR="0030168F">
              <w:rPr>
                <w:noProof/>
                <w:webHidden/>
              </w:rPr>
            </w:r>
            <w:r w:rsidR="0030168F">
              <w:rPr>
                <w:noProof/>
                <w:webHidden/>
              </w:rPr>
              <w:fldChar w:fldCharType="separate"/>
            </w:r>
            <w:r w:rsidR="0030168F">
              <w:rPr>
                <w:noProof/>
                <w:webHidden/>
              </w:rPr>
              <w:t>5</w:t>
            </w:r>
            <w:r w:rsidR="0030168F">
              <w:rPr>
                <w:noProof/>
                <w:webHidden/>
              </w:rPr>
              <w:fldChar w:fldCharType="end"/>
            </w:r>
          </w:hyperlink>
        </w:p>
        <w:p w14:paraId="6C47FFF3" w14:textId="3AAE300C" w:rsidR="0030168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103331396" w:history="1">
            <w:r w:rsidR="0030168F" w:rsidRPr="003A0DF0">
              <w:rPr>
                <w:rStyle w:val="Hyperlink"/>
                <w:noProof/>
              </w:rPr>
              <w:t>5.1.3</w:t>
            </w:r>
            <w:r w:rsidR="0030168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  <w:noProof/>
              </w:rPr>
              <w:t>Formal module test</w:t>
            </w:r>
            <w:r w:rsidR="0030168F">
              <w:rPr>
                <w:noProof/>
                <w:webHidden/>
              </w:rPr>
              <w:tab/>
            </w:r>
            <w:r w:rsidR="0030168F">
              <w:rPr>
                <w:noProof/>
                <w:webHidden/>
              </w:rPr>
              <w:fldChar w:fldCharType="begin"/>
            </w:r>
            <w:r w:rsidR="0030168F">
              <w:rPr>
                <w:noProof/>
                <w:webHidden/>
              </w:rPr>
              <w:instrText xml:space="preserve"> PAGEREF _Toc103331396 \h </w:instrText>
            </w:r>
            <w:r w:rsidR="0030168F">
              <w:rPr>
                <w:noProof/>
                <w:webHidden/>
              </w:rPr>
            </w:r>
            <w:r w:rsidR="0030168F">
              <w:rPr>
                <w:noProof/>
                <w:webHidden/>
              </w:rPr>
              <w:fldChar w:fldCharType="separate"/>
            </w:r>
            <w:r w:rsidR="0030168F">
              <w:rPr>
                <w:noProof/>
                <w:webHidden/>
              </w:rPr>
              <w:t>5</w:t>
            </w:r>
            <w:r w:rsidR="0030168F">
              <w:rPr>
                <w:noProof/>
                <w:webHidden/>
              </w:rPr>
              <w:fldChar w:fldCharType="end"/>
            </w:r>
          </w:hyperlink>
        </w:p>
        <w:p w14:paraId="213307B6" w14:textId="0515FB12" w:rsidR="0030168F" w:rsidRDefault="00000000">
          <w:pPr>
            <w:pStyle w:val="TOC2"/>
            <w:rPr>
              <w:rFonts w:asciiTheme="minorHAnsi" w:eastAsiaTheme="minorEastAsia" w:hAnsiTheme="minorHAnsi" w:cstheme="minorBidi"/>
              <w:smallCaps w:val="0"/>
              <w:snapToGrid/>
              <w:sz w:val="22"/>
              <w:szCs w:val="22"/>
              <w:lang w:val="en-US" w:eastAsia="en-US"/>
            </w:rPr>
          </w:pPr>
          <w:hyperlink w:anchor="_Toc103331397" w:history="1">
            <w:r w:rsidR="0030168F" w:rsidRPr="003A0DF0">
              <w:rPr>
                <w:rStyle w:val="Hyperlink"/>
                <w:rFonts w:ascii="Arial" w:hAnsi="Arial"/>
              </w:rPr>
              <w:t>5.2</w:t>
            </w:r>
            <w:r w:rsidR="0030168F">
              <w:rPr>
                <w:rFonts w:asciiTheme="minorHAnsi" w:eastAsiaTheme="minorEastAsia" w:hAnsiTheme="minorHAnsi" w:cstheme="minorBidi"/>
                <w:small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Second  Module 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_Toc103331397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5</w:t>
            </w:r>
            <w:r w:rsidR="0030168F">
              <w:rPr>
                <w:webHidden/>
              </w:rPr>
              <w:fldChar w:fldCharType="end"/>
            </w:r>
          </w:hyperlink>
        </w:p>
        <w:p w14:paraId="3DBBA377" w14:textId="7FAEC78F" w:rsidR="0030168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103331398" w:history="1">
            <w:r w:rsidR="0030168F" w:rsidRPr="003A0DF0">
              <w:rPr>
                <w:rStyle w:val="Hyperlink"/>
                <w:noProof/>
              </w:rPr>
              <w:t>5.2.1</w:t>
            </w:r>
            <w:r w:rsidR="0030168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  <w:noProof/>
              </w:rPr>
              <w:t>Module Design</w:t>
            </w:r>
            <w:r w:rsidR="0030168F">
              <w:rPr>
                <w:noProof/>
                <w:webHidden/>
              </w:rPr>
              <w:tab/>
            </w:r>
            <w:r w:rsidR="0030168F">
              <w:rPr>
                <w:noProof/>
                <w:webHidden/>
              </w:rPr>
              <w:fldChar w:fldCharType="begin"/>
            </w:r>
            <w:r w:rsidR="0030168F">
              <w:rPr>
                <w:noProof/>
                <w:webHidden/>
              </w:rPr>
              <w:instrText xml:space="preserve"> PAGEREF _Toc103331398 \h </w:instrText>
            </w:r>
            <w:r w:rsidR="0030168F">
              <w:rPr>
                <w:noProof/>
                <w:webHidden/>
              </w:rPr>
            </w:r>
            <w:r w:rsidR="0030168F">
              <w:rPr>
                <w:noProof/>
                <w:webHidden/>
              </w:rPr>
              <w:fldChar w:fldCharType="separate"/>
            </w:r>
            <w:r w:rsidR="0030168F">
              <w:rPr>
                <w:noProof/>
                <w:webHidden/>
              </w:rPr>
              <w:t>5</w:t>
            </w:r>
            <w:r w:rsidR="0030168F">
              <w:rPr>
                <w:noProof/>
                <w:webHidden/>
              </w:rPr>
              <w:fldChar w:fldCharType="end"/>
            </w:r>
          </w:hyperlink>
        </w:p>
        <w:p w14:paraId="627AD79B" w14:textId="1C208E19" w:rsidR="0030168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103331399" w:history="1">
            <w:r w:rsidR="0030168F" w:rsidRPr="003A0DF0">
              <w:rPr>
                <w:rStyle w:val="Hyperlink"/>
                <w:noProof/>
              </w:rPr>
              <w:t>5.2.2</w:t>
            </w:r>
            <w:r w:rsidR="0030168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  <w:noProof/>
              </w:rPr>
              <w:t>Module implementation</w:t>
            </w:r>
            <w:r w:rsidR="0030168F">
              <w:rPr>
                <w:noProof/>
                <w:webHidden/>
              </w:rPr>
              <w:tab/>
            </w:r>
            <w:r w:rsidR="0030168F">
              <w:rPr>
                <w:noProof/>
                <w:webHidden/>
              </w:rPr>
              <w:fldChar w:fldCharType="begin"/>
            </w:r>
            <w:r w:rsidR="0030168F">
              <w:rPr>
                <w:noProof/>
                <w:webHidden/>
              </w:rPr>
              <w:instrText xml:space="preserve"> PAGEREF _Toc103331399 \h </w:instrText>
            </w:r>
            <w:r w:rsidR="0030168F">
              <w:rPr>
                <w:noProof/>
                <w:webHidden/>
              </w:rPr>
            </w:r>
            <w:r w:rsidR="0030168F">
              <w:rPr>
                <w:noProof/>
                <w:webHidden/>
              </w:rPr>
              <w:fldChar w:fldCharType="separate"/>
            </w:r>
            <w:r w:rsidR="0030168F">
              <w:rPr>
                <w:noProof/>
                <w:webHidden/>
              </w:rPr>
              <w:t>5</w:t>
            </w:r>
            <w:r w:rsidR="0030168F">
              <w:rPr>
                <w:noProof/>
                <w:webHidden/>
              </w:rPr>
              <w:fldChar w:fldCharType="end"/>
            </w:r>
          </w:hyperlink>
        </w:p>
        <w:p w14:paraId="1DAE4B2C" w14:textId="3A7857D4" w:rsidR="0030168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103331400" w:history="1">
            <w:r w:rsidR="0030168F" w:rsidRPr="003A0DF0">
              <w:rPr>
                <w:rStyle w:val="Hyperlink"/>
                <w:noProof/>
              </w:rPr>
              <w:t>5.2.3</w:t>
            </w:r>
            <w:r w:rsidR="0030168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  <w:noProof/>
              </w:rPr>
              <w:t>Formal module test</w:t>
            </w:r>
            <w:r w:rsidR="0030168F">
              <w:rPr>
                <w:noProof/>
                <w:webHidden/>
              </w:rPr>
              <w:tab/>
            </w:r>
            <w:r w:rsidR="0030168F">
              <w:rPr>
                <w:noProof/>
                <w:webHidden/>
              </w:rPr>
              <w:fldChar w:fldCharType="begin"/>
            </w:r>
            <w:r w:rsidR="0030168F">
              <w:rPr>
                <w:noProof/>
                <w:webHidden/>
              </w:rPr>
              <w:instrText xml:space="preserve"> PAGEREF _Toc103331400 \h </w:instrText>
            </w:r>
            <w:r w:rsidR="0030168F">
              <w:rPr>
                <w:noProof/>
                <w:webHidden/>
              </w:rPr>
            </w:r>
            <w:r w:rsidR="0030168F">
              <w:rPr>
                <w:noProof/>
                <w:webHidden/>
              </w:rPr>
              <w:fldChar w:fldCharType="separate"/>
            </w:r>
            <w:r w:rsidR="0030168F">
              <w:rPr>
                <w:noProof/>
                <w:webHidden/>
              </w:rPr>
              <w:t>5</w:t>
            </w:r>
            <w:r w:rsidR="0030168F">
              <w:rPr>
                <w:noProof/>
                <w:webHidden/>
              </w:rPr>
              <w:fldChar w:fldCharType="end"/>
            </w:r>
          </w:hyperlink>
        </w:p>
        <w:p w14:paraId="4286A61C" w14:textId="4FB7408E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401" w:history="1">
            <w:r w:rsidR="0030168F" w:rsidRPr="003A0DF0">
              <w:rPr>
                <w:rStyle w:val="Hyperlink"/>
                <w:rFonts w:cs="Lucida Sans"/>
                <w:lang w:val="en-US"/>
              </w:rPr>
              <w:t>6.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  <w:lang w:val="en-US"/>
              </w:rPr>
              <w:t>System test /integration test</w:t>
            </w:r>
            <w:r w:rsidR="0030168F" w:rsidRPr="003A0DF0">
              <w:rPr>
                <w:rStyle w:val="Hyperlink"/>
              </w:rPr>
              <w:t xml:space="preserve">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_Toc103331401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429F52D1" w14:textId="5A78D911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402" w:history="1">
            <w:r w:rsidR="0030168F" w:rsidRPr="003A0DF0">
              <w:rPr>
                <w:rStyle w:val="Hyperlink"/>
                <w:rFonts w:cs="Lucida Sans"/>
              </w:rPr>
              <w:t>7.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Prove 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_Toc103331402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7539032D" w14:textId="1AB3F576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403" w:history="1">
            <w:r w:rsidR="0030168F" w:rsidRPr="003A0DF0">
              <w:rPr>
                <w:rStyle w:val="Hyperlink"/>
                <w:rFonts w:cs="Lucida Sans"/>
              </w:rPr>
              <w:t>8.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Project management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_Toc103331403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273BBABA" w14:textId="53A2F2B0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404" w:history="1">
            <w:r w:rsidR="0030168F" w:rsidRPr="003A0DF0">
              <w:rPr>
                <w:rStyle w:val="Hyperlink"/>
                <w:rFonts w:cs="Lucida Sans"/>
              </w:rPr>
              <w:t>9.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Perspective / reflections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_Toc103331404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39774245" w14:textId="1C724824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405" w:history="1">
            <w:r w:rsidR="0030168F" w:rsidRPr="003A0DF0">
              <w:rPr>
                <w:rStyle w:val="Hyperlink"/>
                <w:rFonts w:cs="Lucida Sans"/>
              </w:rPr>
              <w:t>10.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Conclusion  (init, init)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_Toc103331405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2F361C98" w14:textId="756AB2B6" w:rsidR="0030168F" w:rsidRDefault="00000000">
          <w:pPr>
            <w:pStyle w:val="TOC1"/>
            <w:rPr>
              <w:rFonts w:asciiTheme="minorHAnsi" w:eastAsiaTheme="minorEastAsia" w:hAnsiTheme="minorHAnsi" w:cstheme="minorBidi"/>
              <w:caps w:val="0"/>
              <w:snapToGrid/>
              <w:sz w:val="22"/>
              <w:szCs w:val="22"/>
              <w:lang w:val="en-US" w:eastAsia="en-US"/>
            </w:rPr>
          </w:pPr>
          <w:hyperlink w:anchor="_Toc103331406" w:history="1">
            <w:r w:rsidR="0030168F" w:rsidRPr="003A0DF0">
              <w:rPr>
                <w:rStyle w:val="Hyperlink"/>
                <w:rFonts w:cs="Lucida Sans"/>
              </w:rPr>
              <w:t>11.</w:t>
            </w:r>
            <w:r w:rsidR="0030168F">
              <w:rPr>
                <w:rFonts w:asciiTheme="minorHAnsi" w:eastAsiaTheme="minorEastAsia" w:hAnsiTheme="minorHAnsi" w:cstheme="minorBidi"/>
                <w: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Appendices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_Toc103331406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49F3D0A7" w14:textId="3C998593" w:rsidR="0030168F" w:rsidRDefault="00000000">
          <w:pPr>
            <w:pStyle w:val="TOC2"/>
            <w:rPr>
              <w:rFonts w:asciiTheme="minorHAnsi" w:eastAsiaTheme="minorEastAsia" w:hAnsiTheme="minorHAnsi" w:cstheme="minorBidi"/>
              <w:smallCaps w:val="0"/>
              <w:snapToGrid/>
              <w:sz w:val="22"/>
              <w:szCs w:val="22"/>
              <w:lang w:val="en-US" w:eastAsia="en-US"/>
            </w:rPr>
          </w:pPr>
          <w:hyperlink w:anchor="_Toc103331407" w:history="1">
            <w:r w:rsidR="0030168F" w:rsidRPr="003A0DF0">
              <w:rPr>
                <w:rStyle w:val="Hyperlink"/>
                <w:rFonts w:ascii="Arial" w:hAnsi="Arial"/>
              </w:rPr>
              <w:t>11.1</w:t>
            </w:r>
            <w:r w:rsidR="0030168F">
              <w:rPr>
                <w:rFonts w:asciiTheme="minorHAnsi" w:eastAsiaTheme="minorEastAsia" w:hAnsiTheme="minorHAnsi" w:cstheme="minorBidi"/>
                <w:small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Appendix 1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_Toc103331407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299883EA" w14:textId="405F3998" w:rsidR="0030168F" w:rsidRDefault="00000000">
          <w:pPr>
            <w:pStyle w:val="TOC2"/>
            <w:rPr>
              <w:rFonts w:asciiTheme="minorHAnsi" w:eastAsiaTheme="minorEastAsia" w:hAnsiTheme="minorHAnsi" w:cstheme="minorBidi"/>
              <w:smallCaps w:val="0"/>
              <w:snapToGrid/>
              <w:sz w:val="22"/>
              <w:szCs w:val="22"/>
              <w:lang w:val="en-US" w:eastAsia="en-US"/>
            </w:rPr>
          </w:pPr>
          <w:hyperlink w:anchor="_Toc103331408" w:history="1">
            <w:r w:rsidR="0030168F" w:rsidRPr="003A0DF0">
              <w:rPr>
                <w:rStyle w:val="Hyperlink"/>
                <w:rFonts w:ascii="Arial" w:hAnsi="Arial"/>
              </w:rPr>
              <w:t>11.2</w:t>
            </w:r>
            <w:r w:rsidR="0030168F">
              <w:rPr>
                <w:rFonts w:asciiTheme="minorHAnsi" w:eastAsiaTheme="minorEastAsia" w:hAnsiTheme="minorHAnsi" w:cstheme="minorBidi"/>
                <w:small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Appendix 2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_Toc103331408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5B097B67" w14:textId="694B8612" w:rsidR="0030168F" w:rsidRDefault="00000000">
          <w:pPr>
            <w:pStyle w:val="TOC2"/>
            <w:rPr>
              <w:rFonts w:asciiTheme="minorHAnsi" w:eastAsiaTheme="minorEastAsia" w:hAnsiTheme="minorHAnsi" w:cstheme="minorBidi"/>
              <w:smallCaps w:val="0"/>
              <w:snapToGrid/>
              <w:sz w:val="22"/>
              <w:szCs w:val="22"/>
              <w:lang w:val="en-US" w:eastAsia="en-US"/>
            </w:rPr>
          </w:pPr>
          <w:hyperlink w:anchor="_Toc103331409" w:history="1">
            <w:r w:rsidR="0030168F" w:rsidRPr="003A0DF0">
              <w:rPr>
                <w:rStyle w:val="Hyperlink"/>
                <w:rFonts w:ascii="Arial" w:hAnsi="Arial"/>
              </w:rPr>
              <w:t>11.3</w:t>
            </w:r>
            <w:r w:rsidR="0030168F">
              <w:rPr>
                <w:rFonts w:asciiTheme="minorHAnsi" w:eastAsiaTheme="minorEastAsia" w:hAnsiTheme="minorHAnsi" w:cstheme="minorBidi"/>
                <w:smallCaps w:val="0"/>
                <w:snapToGrid/>
                <w:sz w:val="22"/>
                <w:szCs w:val="22"/>
                <w:lang w:val="en-US" w:eastAsia="en-US"/>
              </w:rPr>
              <w:tab/>
            </w:r>
            <w:r w:rsidR="0030168F" w:rsidRPr="003A0DF0">
              <w:rPr>
                <w:rStyle w:val="Hyperlink"/>
              </w:rPr>
              <w:t>Appendix 3</w:t>
            </w:r>
            <w:r w:rsidR="0030168F">
              <w:rPr>
                <w:webHidden/>
              </w:rPr>
              <w:tab/>
            </w:r>
            <w:r w:rsidR="0030168F">
              <w:rPr>
                <w:webHidden/>
              </w:rPr>
              <w:fldChar w:fldCharType="begin"/>
            </w:r>
            <w:r w:rsidR="0030168F">
              <w:rPr>
                <w:webHidden/>
              </w:rPr>
              <w:instrText xml:space="preserve"> PAGEREF _Toc103331409 \h </w:instrText>
            </w:r>
            <w:r w:rsidR="0030168F">
              <w:rPr>
                <w:webHidden/>
              </w:rPr>
            </w:r>
            <w:r w:rsidR="0030168F">
              <w:rPr>
                <w:webHidden/>
              </w:rPr>
              <w:fldChar w:fldCharType="separate"/>
            </w:r>
            <w:r w:rsidR="0030168F">
              <w:rPr>
                <w:webHidden/>
              </w:rPr>
              <w:t>6</w:t>
            </w:r>
            <w:r w:rsidR="0030168F">
              <w:rPr>
                <w:webHidden/>
              </w:rPr>
              <w:fldChar w:fldCharType="end"/>
            </w:r>
          </w:hyperlink>
        </w:p>
        <w:p w14:paraId="2DD923F1" w14:textId="15CFFEA1" w:rsidR="00BA4AEF" w:rsidRPr="00B500AD" w:rsidRDefault="00BA4AEF" w:rsidP="00485BD8">
          <w:r w:rsidRPr="00B500AD">
            <w:rPr>
              <w:b/>
              <w:bCs/>
              <w:noProof/>
            </w:rPr>
            <w:fldChar w:fldCharType="end"/>
          </w:r>
        </w:p>
      </w:sdtContent>
    </w:sdt>
    <w:p w14:paraId="2FCB3A97" w14:textId="2578F0D1" w:rsidR="00014F22" w:rsidRPr="00B500AD" w:rsidRDefault="00014F22" w:rsidP="00485BD8"/>
    <w:p w14:paraId="229378D7" w14:textId="77777777" w:rsidR="00133620" w:rsidRPr="00B500AD" w:rsidRDefault="00133620" w:rsidP="00485BD8"/>
    <w:p w14:paraId="0E8F9C9C" w14:textId="77777777" w:rsidR="00133620" w:rsidRPr="00B500AD" w:rsidRDefault="00133620" w:rsidP="00485BD8"/>
    <w:p w14:paraId="7DA02CAD" w14:textId="77777777" w:rsidR="00942976" w:rsidRPr="00B500AD" w:rsidRDefault="00942976" w:rsidP="00485BD8"/>
    <w:p w14:paraId="02754838" w14:textId="77777777" w:rsidR="00942976" w:rsidRPr="00B500AD" w:rsidRDefault="00942976" w:rsidP="00485BD8">
      <w:pPr>
        <w:rPr>
          <w:kern w:val="28"/>
        </w:rPr>
      </w:pPr>
      <w:r w:rsidRPr="00B500AD">
        <w:br w:type="page"/>
      </w:r>
    </w:p>
    <w:p w14:paraId="7F523FC5" w14:textId="6C9DFE2B" w:rsidR="00133620" w:rsidRPr="00B500AD" w:rsidRDefault="00AE6717" w:rsidP="00143F28">
      <w:pPr>
        <w:pStyle w:val="Heading1"/>
      </w:pPr>
      <w:bookmarkStart w:id="1" w:name="_Toc448839380"/>
      <w:bookmarkStart w:id="2" w:name="_Toc103331388"/>
      <w:r w:rsidRPr="00B500AD">
        <w:lastRenderedPageBreak/>
        <w:t>Introduction</w:t>
      </w:r>
      <w:bookmarkEnd w:id="1"/>
      <w:r w:rsidR="008B1BE9">
        <w:t xml:space="preserve"> (</w:t>
      </w:r>
      <w:proofErr w:type="spellStart"/>
      <w:r w:rsidR="008B1BE9">
        <w:t>init</w:t>
      </w:r>
      <w:proofErr w:type="spellEnd"/>
      <w:r w:rsidR="003248B2">
        <w:t xml:space="preserve">, </w:t>
      </w:r>
      <w:proofErr w:type="spellStart"/>
      <w:r w:rsidR="003248B2">
        <w:t>init</w:t>
      </w:r>
      <w:proofErr w:type="spellEnd"/>
      <w:r w:rsidR="003248B2">
        <w:t>)</w:t>
      </w:r>
      <w:bookmarkEnd w:id="2"/>
    </w:p>
    <w:p w14:paraId="410B93D1" w14:textId="77777777" w:rsidR="005C67DA" w:rsidRPr="00B500AD" w:rsidRDefault="005C67DA" w:rsidP="005C67DA">
      <w:pPr>
        <w:pStyle w:val="ListParagraph"/>
        <w:numPr>
          <w:ilvl w:val="0"/>
          <w:numId w:val="32"/>
        </w:numPr>
      </w:pPr>
      <w:r>
        <w:t>Text</w:t>
      </w:r>
    </w:p>
    <w:p w14:paraId="55D03A51" w14:textId="48064E60" w:rsidR="00AE6717" w:rsidRPr="00B500AD" w:rsidRDefault="00D32FBE" w:rsidP="00E13A63">
      <w:pPr>
        <w:pStyle w:val="Heading1"/>
      </w:pPr>
      <w:bookmarkStart w:id="3" w:name="_Toc103331389"/>
      <w:r w:rsidRPr="00B500AD">
        <w:t>Methods</w:t>
      </w:r>
      <w:r w:rsidR="00BE71E8">
        <w:t xml:space="preserve"> and tools</w:t>
      </w:r>
      <w:r w:rsidR="003248B2">
        <w:t xml:space="preserve"> (</w:t>
      </w:r>
      <w:proofErr w:type="spellStart"/>
      <w:r w:rsidR="003248B2">
        <w:t>init</w:t>
      </w:r>
      <w:proofErr w:type="spellEnd"/>
      <w:r w:rsidR="003248B2">
        <w:t xml:space="preserve">, </w:t>
      </w:r>
      <w:proofErr w:type="spellStart"/>
      <w:r w:rsidR="003248B2">
        <w:t>init</w:t>
      </w:r>
      <w:proofErr w:type="spellEnd"/>
      <w:r w:rsidR="003248B2">
        <w:t>)</w:t>
      </w:r>
      <w:bookmarkEnd w:id="3"/>
    </w:p>
    <w:p w14:paraId="6F5C038F" w14:textId="77777777" w:rsidR="005C67DA" w:rsidRPr="00B500AD" w:rsidRDefault="005C67DA" w:rsidP="005C67DA">
      <w:pPr>
        <w:pStyle w:val="ListParagraph"/>
        <w:numPr>
          <w:ilvl w:val="0"/>
          <w:numId w:val="32"/>
        </w:numPr>
      </w:pPr>
      <w:bookmarkStart w:id="4" w:name="_Toc448839383"/>
      <w:r>
        <w:t>Text</w:t>
      </w:r>
    </w:p>
    <w:p w14:paraId="4E7A8E12" w14:textId="78C7A458" w:rsidR="00133620" w:rsidRPr="00B500AD" w:rsidRDefault="00805641" w:rsidP="00E13A63">
      <w:pPr>
        <w:pStyle w:val="Heading1"/>
      </w:pPr>
      <w:bookmarkStart w:id="5" w:name="_Toc103331390"/>
      <w:r w:rsidRPr="00B500AD">
        <w:t>The Business</w:t>
      </w:r>
      <w:bookmarkEnd w:id="4"/>
      <w:r w:rsidR="003248B2">
        <w:t xml:space="preserve"> (</w:t>
      </w:r>
      <w:proofErr w:type="spellStart"/>
      <w:r w:rsidR="003248B2">
        <w:t>init</w:t>
      </w:r>
      <w:proofErr w:type="spellEnd"/>
      <w:r w:rsidR="003248B2">
        <w:t xml:space="preserve">, </w:t>
      </w:r>
      <w:proofErr w:type="spellStart"/>
      <w:r w:rsidR="003248B2">
        <w:t>init</w:t>
      </w:r>
      <w:proofErr w:type="spellEnd"/>
      <w:r w:rsidR="003248B2">
        <w:t>)</w:t>
      </w:r>
      <w:bookmarkEnd w:id="5"/>
    </w:p>
    <w:p w14:paraId="2E74D75D" w14:textId="77777777" w:rsidR="005C67DA" w:rsidRPr="00B500AD" w:rsidRDefault="005C67DA" w:rsidP="005C67DA">
      <w:pPr>
        <w:pStyle w:val="ListParagraph"/>
        <w:numPr>
          <w:ilvl w:val="0"/>
          <w:numId w:val="32"/>
        </w:numPr>
      </w:pPr>
      <w:r>
        <w:t>Text</w:t>
      </w:r>
    </w:p>
    <w:p w14:paraId="29BCB57E" w14:textId="6341ED56" w:rsidR="005F5606" w:rsidRDefault="005F5606" w:rsidP="005F5606">
      <w:pPr>
        <w:pStyle w:val="Heading1"/>
      </w:pPr>
      <w:bookmarkStart w:id="6" w:name="_Toc103331391"/>
      <w:r w:rsidRPr="00BE05F1">
        <w:t>Requirements</w:t>
      </w:r>
      <w:r>
        <w:t xml:space="preserve">  (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init</w:t>
      </w:r>
      <w:proofErr w:type="spellEnd"/>
      <w:r>
        <w:t>)</w:t>
      </w:r>
      <w:bookmarkEnd w:id="6"/>
    </w:p>
    <w:p w14:paraId="478B68E8" w14:textId="1E638B8C" w:rsidR="005F5606" w:rsidRDefault="006E01B7" w:rsidP="005F5606">
      <w:pPr>
        <w:ind w:left="360"/>
      </w:pPr>
      <w:r>
        <w:t>Text</w:t>
      </w:r>
      <w:r w:rsidR="005F5606">
        <w:t xml:space="preserve"> </w:t>
      </w:r>
    </w:p>
    <w:p w14:paraId="6F49D967" w14:textId="77777777" w:rsidR="002A76F8" w:rsidRDefault="002A76F8" w:rsidP="001B23FD"/>
    <w:p w14:paraId="565E0099" w14:textId="72C6A964" w:rsidR="002A76F8" w:rsidRDefault="00B25528" w:rsidP="009A5C6F">
      <w:pPr>
        <w:pStyle w:val="Heading1"/>
      </w:pPr>
      <w:bookmarkStart w:id="7" w:name="_Toc103331392"/>
      <w:r>
        <w:t>Module</w:t>
      </w:r>
      <w:r w:rsidR="00E420DA">
        <w:t>s</w:t>
      </w:r>
      <w:r w:rsidR="00E13A63">
        <w:t xml:space="preserve">  (</w:t>
      </w:r>
      <w:proofErr w:type="spellStart"/>
      <w:r w:rsidR="00E13A63">
        <w:t>init</w:t>
      </w:r>
      <w:proofErr w:type="spellEnd"/>
      <w:r w:rsidR="00E13A63">
        <w:t xml:space="preserve">, </w:t>
      </w:r>
      <w:proofErr w:type="spellStart"/>
      <w:r w:rsidR="00E13A63">
        <w:t>init</w:t>
      </w:r>
      <w:proofErr w:type="spellEnd"/>
      <w:r w:rsidR="00E13A63">
        <w:t>)</w:t>
      </w:r>
      <w:bookmarkEnd w:id="7"/>
    </w:p>
    <w:p w14:paraId="48B78ADE" w14:textId="7ED32124" w:rsidR="00BE05F1" w:rsidRDefault="006E01B7" w:rsidP="00BE05F1">
      <w:pPr>
        <w:ind w:left="360"/>
      </w:pPr>
      <w:r>
        <w:t>T</w:t>
      </w:r>
      <w:r w:rsidR="0017324D">
        <w:t>ext</w:t>
      </w:r>
    </w:p>
    <w:p w14:paraId="44574150" w14:textId="77777777" w:rsidR="00BE05F1" w:rsidRDefault="00BE05F1" w:rsidP="00BE05F1">
      <w:pPr>
        <w:pStyle w:val="ListParagraph"/>
        <w:ind w:left="720"/>
      </w:pPr>
    </w:p>
    <w:p w14:paraId="3F65C3CA" w14:textId="69A9322C" w:rsidR="0000505B" w:rsidRDefault="00E420DA" w:rsidP="00E87107">
      <w:pPr>
        <w:pStyle w:val="Heading2"/>
      </w:pPr>
      <w:bookmarkStart w:id="8" w:name="_Toc103331393"/>
      <w:r>
        <w:t xml:space="preserve">First Module </w:t>
      </w:r>
      <w:r w:rsidR="00532E89">
        <w:t xml:space="preserve">  (</w:t>
      </w:r>
      <w:proofErr w:type="spellStart"/>
      <w:r w:rsidR="00532E89">
        <w:t>init</w:t>
      </w:r>
      <w:proofErr w:type="spellEnd"/>
      <w:r w:rsidR="00532E89">
        <w:t xml:space="preserve">, </w:t>
      </w:r>
      <w:proofErr w:type="spellStart"/>
      <w:r w:rsidR="00532E89">
        <w:t>init</w:t>
      </w:r>
      <w:proofErr w:type="spellEnd"/>
      <w:r w:rsidR="00532E89">
        <w:t>)</w:t>
      </w:r>
      <w:bookmarkEnd w:id="8"/>
    </w:p>
    <w:p w14:paraId="6B62F2BF" w14:textId="77777777" w:rsidR="005C67DA" w:rsidRPr="00B500AD" w:rsidRDefault="005C67DA" w:rsidP="005C67DA">
      <w:pPr>
        <w:pStyle w:val="ListParagraph"/>
        <w:numPr>
          <w:ilvl w:val="0"/>
          <w:numId w:val="32"/>
        </w:numPr>
      </w:pPr>
      <w:r>
        <w:t>Text</w:t>
      </w:r>
    </w:p>
    <w:p w14:paraId="47F4B86B" w14:textId="023A5FD1" w:rsidR="00133620" w:rsidRDefault="00470820" w:rsidP="004A6B4F">
      <w:pPr>
        <w:pStyle w:val="Heading3"/>
      </w:pPr>
      <w:bookmarkStart w:id="9" w:name="_Toc103331394"/>
      <w:r>
        <w:t xml:space="preserve">Module </w:t>
      </w:r>
      <w:r w:rsidR="00930CC3" w:rsidRPr="00470820">
        <w:t>Design</w:t>
      </w:r>
      <w:bookmarkEnd w:id="9"/>
    </w:p>
    <w:p w14:paraId="429486E4" w14:textId="77777777" w:rsidR="009C09C9" w:rsidRPr="00B500AD" w:rsidRDefault="009C09C9" w:rsidP="009C09C9">
      <w:pPr>
        <w:pStyle w:val="ListParagraph"/>
        <w:numPr>
          <w:ilvl w:val="0"/>
          <w:numId w:val="32"/>
        </w:numPr>
      </w:pPr>
      <w:r>
        <w:t>Text</w:t>
      </w:r>
    </w:p>
    <w:p w14:paraId="38D13A8C" w14:textId="46F5EB74" w:rsidR="001D6863" w:rsidRDefault="001D6863" w:rsidP="001D6863">
      <w:pPr>
        <w:pStyle w:val="Heading3"/>
      </w:pPr>
      <w:bookmarkStart w:id="10" w:name="_Toc103331395"/>
      <w:r>
        <w:t>Module implementation</w:t>
      </w:r>
      <w:bookmarkEnd w:id="10"/>
    </w:p>
    <w:p w14:paraId="1AAE611D" w14:textId="77777777" w:rsidR="009C09C9" w:rsidRPr="00B500AD" w:rsidRDefault="009C09C9" w:rsidP="009C09C9">
      <w:pPr>
        <w:pStyle w:val="ListParagraph"/>
        <w:numPr>
          <w:ilvl w:val="0"/>
          <w:numId w:val="32"/>
        </w:numPr>
      </w:pPr>
      <w:r>
        <w:t>Text</w:t>
      </w:r>
    </w:p>
    <w:p w14:paraId="4975AC98" w14:textId="77AAB247" w:rsidR="001D6863" w:rsidRDefault="00A16DEB" w:rsidP="006764AC">
      <w:pPr>
        <w:pStyle w:val="Heading3"/>
      </w:pPr>
      <w:bookmarkStart w:id="11" w:name="_Toc103331396"/>
      <w:r>
        <w:t>Formal m</w:t>
      </w:r>
      <w:r w:rsidR="001D6863">
        <w:t>odule test</w:t>
      </w:r>
      <w:bookmarkEnd w:id="11"/>
    </w:p>
    <w:p w14:paraId="06E4F3AD" w14:textId="77777777" w:rsidR="009C09C9" w:rsidRPr="00B500AD" w:rsidRDefault="009C09C9" w:rsidP="009C09C9">
      <w:pPr>
        <w:pStyle w:val="ListParagraph"/>
        <w:numPr>
          <w:ilvl w:val="0"/>
          <w:numId w:val="32"/>
        </w:numPr>
      </w:pPr>
      <w:r>
        <w:t>Text</w:t>
      </w:r>
    </w:p>
    <w:p w14:paraId="1FE029C8" w14:textId="77777777" w:rsidR="00B74D56" w:rsidRDefault="00035FD6" w:rsidP="006764AC">
      <w:pPr>
        <w:pStyle w:val="Heading4"/>
      </w:pPr>
      <w:r>
        <w:t xml:space="preserve">First </w:t>
      </w:r>
      <w:r w:rsidR="00B74D56">
        <w:t>test</w:t>
      </w:r>
    </w:p>
    <w:p w14:paraId="69023283" w14:textId="0E217294" w:rsidR="00325AEC" w:rsidRDefault="00035FD6" w:rsidP="006764AC">
      <w:pPr>
        <w:pStyle w:val="Heading4"/>
      </w:pPr>
      <w:r>
        <w:t xml:space="preserve">Second </w:t>
      </w:r>
      <w:r w:rsidR="00042096">
        <w:t>test</w:t>
      </w:r>
    </w:p>
    <w:p w14:paraId="73FBDDB9" w14:textId="1AF6A245" w:rsidR="000728E1" w:rsidRDefault="000728E1" w:rsidP="000728E1">
      <w:pPr>
        <w:pStyle w:val="Heading2"/>
      </w:pPr>
      <w:bookmarkStart w:id="12" w:name="_Toc103331397"/>
      <w:r>
        <w:t>Second</w:t>
      </w:r>
      <w:r w:rsidR="00D27110">
        <w:t xml:space="preserve"> </w:t>
      </w:r>
      <w:r>
        <w:t xml:space="preserve"> Module </w:t>
      </w:r>
      <w:r w:rsidR="00532E89">
        <w:t xml:space="preserve">  (</w:t>
      </w:r>
      <w:proofErr w:type="spellStart"/>
      <w:r w:rsidR="00532E89">
        <w:t>init</w:t>
      </w:r>
      <w:proofErr w:type="spellEnd"/>
      <w:r w:rsidR="00532E89">
        <w:t xml:space="preserve">, </w:t>
      </w:r>
      <w:proofErr w:type="spellStart"/>
      <w:r w:rsidR="00532E89">
        <w:t>init</w:t>
      </w:r>
      <w:proofErr w:type="spellEnd"/>
      <w:r w:rsidR="00532E89">
        <w:t>)</w:t>
      </w:r>
      <w:bookmarkEnd w:id="12"/>
    </w:p>
    <w:p w14:paraId="5613DFEA" w14:textId="77777777" w:rsidR="009C09C9" w:rsidRPr="00B500AD" w:rsidRDefault="009C09C9" w:rsidP="009C09C9">
      <w:pPr>
        <w:pStyle w:val="ListParagraph"/>
        <w:numPr>
          <w:ilvl w:val="0"/>
          <w:numId w:val="32"/>
        </w:numPr>
      </w:pPr>
      <w:r>
        <w:t>Text</w:t>
      </w:r>
    </w:p>
    <w:p w14:paraId="69169599" w14:textId="77777777" w:rsidR="000728E1" w:rsidRDefault="000728E1" w:rsidP="000728E1">
      <w:pPr>
        <w:pStyle w:val="Heading3"/>
      </w:pPr>
      <w:bookmarkStart w:id="13" w:name="_Toc103331398"/>
      <w:r>
        <w:t xml:space="preserve">Module </w:t>
      </w:r>
      <w:r w:rsidRPr="00470820">
        <w:t>Design</w:t>
      </w:r>
      <w:bookmarkEnd w:id="13"/>
    </w:p>
    <w:p w14:paraId="2275FDC7" w14:textId="50B8CD50" w:rsidR="000728E1" w:rsidRPr="00AA51B2" w:rsidRDefault="006764AC" w:rsidP="000728E1">
      <w:pPr>
        <w:ind w:firstLine="360"/>
      </w:pPr>
      <w:r>
        <w:t>Text</w:t>
      </w:r>
    </w:p>
    <w:p w14:paraId="4BD39542" w14:textId="5E4C662E" w:rsidR="008E072B" w:rsidRPr="008E072B" w:rsidRDefault="000728E1" w:rsidP="001412C8">
      <w:pPr>
        <w:pStyle w:val="Heading3"/>
      </w:pPr>
      <w:bookmarkStart w:id="14" w:name="_Toc103331399"/>
      <w:r>
        <w:t>Module implementation</w:t>
      </w:r>
      <w:bookmarkEnd w:id="14"/>
    </w:p>
    <w:p w14:paraId="35ACB221" w14:textId="77777777" w:rsidR="001412C8" w:rsidRDefault="001412C8" w:rsidP="001412C8">
      <w:pPr>
        <w:ind w:left="360"/>
      </w:pPr>
      <w:r>
        <w:t>Text</w:t>
      </w:r>
    </w:p>
    <w:p w14:paraId="46548B6E" w14:textId="77777777" w:rsidR="006764AC" w:rsidRDefault="006764AC" w:rsidP="006764AC">
      <w:pPr>
        <w:pStyle w:val="Heading3"/>
      </w:pPr>
      <w:bookmarkStart w:id="15" w:name="_Toc103331400"/>
      <w:r>
        <w:t>Formal module test</w:t>
      </w:r>
      <w:bookmarkEnd w:id="15"/>
    </w:p>
    <w:p w14:paraId="3475E25D" w14:textId="34CB130C" w:rsidR="006764AC" w:rsidRDefault="00F969BB" w:rsidP="00F969BB">
      <w:pPr>
        <w:ind w:left="360"/>
      </w:pPr>
      <w:r>
        <w:t>Text</w:t>
      </w:r>
    </w:p>
    <w:p w14:paraId="2979D6BD" w14:textId="0EDC0BE0" w:rsidR="006764AC" w:rsidRDefault="006764AC" w:rsidP="006764AC">
      <w:pPr>
        <w:pStyle w:val="Heading4"/>
      </w:pPr>
      <w:r>
        <w:lastRenderedPageBreak/>
        <w:t>First test</w:t>
      </w:r>
    </w:p>
    <w:p w14:paraId="4702EE6F" w14:textId="77777777" w:rsidR="005D4C6A" w:rsidRDefault="005D4C6A" w:rsidP="005D4C6A">
      <w:pPr>
        <w:ind w:left="360"/>
      </w:pPr>
      <w:r>
        <w:t>Text</w:t>
      </w:r>
    </w:p>
    <w:p w14:paraId="422FD90B" w14:textId="3336A7EF" w:rsidR="006764AC" w:rsidRDefault="006764AC" w:rsidP="006764AC">
      <w:pPr>
        <w:pStyle w:val="Heading4"/>
      </w:pPr>
      <w:r>
        <w:t>Second test</w:t>
      </w:r>
    </w:p>
    <w:p w14:paraId="5D079018" w14:textId="77777777" w:rsidR="001D3B17" w:rsidRDefault="001D3B17" w:rsidP="001D3B17">
      <w:pPr>
        <w:ind w:left="360"/>
      </w:pPr>
      <w:r>
        <w:t>Text</w:t>
      </w:r>
    </w:p>
    <w:p w14:paraId="34354ACB" w14:textId="77777777" w:rsidR="000728E1" w:rsidRPr="000728E1" w:rsidRDefault="000728E1" w:rsidP="000728E1"/>
    <w:p w14:paraId="2A064D27" w14:textId="75471029" w:rsidR="00676023" w:rsidRPr="00532E89" w:rsidRDefault="00676023" w:rsidP="00CA0B62">
      <w:pPr>
        <w:pStyle w:val="Heading1"/>
        <w:rPr>
          <w:lang w:val="en-US"/>
        </w:rPr>
      </w:pPr>
      <w:bookmarkStart w:id="16" w:name="_Toc103331401"/>
      <w:r w:rsidRPr="00532E89">
        <w:rPr>
          <w:lang w:val="en-US"/>
        </w:rPr>
        <w:t>System test</w:t>
      </w:r>
      <w:r w:rsidR="00941090" w:rsidRPr="00532E89">
        <w:rPr>
          <w:lang w:val="en-US"/>
        </w:rPr>
        <w:t xml:space="preserve"> /integration test</w:t>
      </w:r>
      <w:r w:rsidR="00532E89">
        <w:t xml:space="preserve">  (</w:t>
      </w:r>
      <w:proofErr w:type="spellStart"/>
      <w:r w:rsidR="00532E89">
        <w:t>init</w:t>
      </w:r>
      <w:proofErr w:type="spellEnd"/>
      <w:r w:rsidR="00532E89">
        <w:t xml:space="preserve">, </w:t>
      </w:r>
      <w:proofErr w:type="spellStart"/>
      <w:r w:rsidR="00532E89">
        <w:t>init</w:t>
      </w:r>
      <w:proofErr w:type="spellEnd"/>
      <w:r w:rsidR="00532E89">
        <w:t>)</w:t>
      </w:r>
      <w:bookmarkEnd w:id="16"/>
    </w:p>
    <w:p w14:paraId="28B70674" w14:textId="77777777" w:rsidR="005022FD" w:rsidRPr="00B500AD" w:rsidRDefault="005022FD" w:rsidP="005022FD">
      <w:pPr>
        <w:pStyle w:val="ListParagraph"/>
        <w:numPr>
          <w:ilvl w:val="0"/>
          <w:numId w:val="32"/>
        </w:numPr>
      </w:pPr>
      <w:r>
        <w:t>Text</w:t>
      </w:r>
    </w:p>
    <w:p w14:paraId="6506EBC5" w14:textId="4052FD8B" w:rsidR="00CA0B62" w:rsidRPr="00B500AD" w:rsidRDefault="00CA0B62" w:rsidP="00CA0B62">
      <w:pPr>
        <w:pStyle w:val="Heading1"/>
      </w:pPr>
      <w:bookmarkStart w:id="17" w:name="_Toc103331402"/>
      <w:r w:rsidRPr="00B500AD">
        <w:t>Prove</w:t>
      </w:r>
      <w:r w:rsidR="00532E89">
        <w:t xml:space="preserve">   (</w:t>
      </w:r>
      <w:proofErr w:type="spellStart"/>
      <w:r w:rsidR="00532E89">
        <w:t>init</w:t>
      </w:r>
      <w:proofErr w:type="spellEnd"/>
      <w:r w:rsidR="00532E89">
        <w:t xml:space="preserve">, </w:t>
      </w:r>
      <w:proofErr w:type="spellStart"/>
      <w:r w:rsidR="00532E89">
        <w:t>init</w:t>
      </w:r>
      <w:proofErr w:type="spellEnd"/>
      <w:r w:rsidR="00532E89">
        <w:t>)</w:t>
      </w:r>
      <w:bookmarkEnd w:id="17"/>
    </w:p>
    <w:p w14:paraId="4479B55F" w14:textId="77777777" w:rsidR="005022FD" w:rsidRPr="00B500AD" w:rsidRDefault="005022FD" w:rsidP="005022FD">
      <w:pPr>
        <w:pStyle w:val="ListParagraph"/>
        <w:numPr>
          <w:ilvl w:val="0"/>
          <w:numId w:val="32"/>
        </w:numPr>
      </w:pPr>
      <w:r>
        <w:t>Text</w:t>
      </w:r>
    </w:p>
    <w:p w14:paraId="672FF546" w14:textId="77777777" w:rsidR="00110DB0" w:rsidRPr="005B6141" w:rsidRDefault="00110DB0" w:rsidP="005B6141">
      <w:pPr>
        <w:rPr>
          <w:snapToGrid/>
          <w:lang w:val="en-US" w:eastAsia="en-US"/>
        </w:rPr>
      </w:pPr>
    </w:p>
    <w:p w14:paraId="3AB47938" w14:textId="4AD58354" w:rsidR="002F4334" w:rsidRPr="00B500AD" w:rsidRDefault="00632DC5" w:rsidP="005D0751">
      <w:pPr>
        <w:pStyle w:val="Heading1"/>
      </w:pPr>
      <w:bookmarkStart w:id="18" w:name="_Toc69390732"/>
      <w:bookmarkStart w:id="19" w:name="_Toc69390733"/>
      <w:bookmarkStart w:id="20" w:name="_Toc103331403"/>
      <w:bookmarkEnd w:id="18"/>
      <w:bookmarkEnd w:id="19"/>
      <w:r w:rsidRPr="00B500AD">
        <w:t>Project management</w:t>
      </w:r>
      <w:r w:rsidR="00532E89">
        <w:t xml:space="preserve">  (</w:t>
      </w:r>
      <w:proofErr w:type="spellStart"/>
      <w:r w:rsidR="00532E89">
        <w:t>init</w:t>
      </w:r>
      <w:proofErr w:type="spellEnd"/>
      <w:r w:rsidR="00532E89">
        <w:t xml:space="preserve">, </w:t>
      </w:r>
      <w:proofErr w:type="spellStart"/>
      <w:r w:rsidR="00532E89">
        <w:t>init</w:t>
      </w:r>
      <w:proofErr w:type="spellEnd"/>
      <w:r w:rsidR="00532E89">
        <w:t>)</w:t>
      </w:r>
      <w:bookmarkEnd w:id="20"/>
    </w:p>
    <w:p w14:paraId="0F23E6E4" w14:textId="6D089610" w:rsidR="0051711D" w:rsidRPr="00B500AD" w:rsidRDefault="0041138E" w:rsidP="00485BD8">
      <w:pPr>
        <w:pStyle w:val="ListParagraph"/>
        <w:numPr>
          <w:ilvl w:val="0"/>
          <w:numId w:val="32"/>
        </w:numPr>
      </w:pPr>
      <w:r>
        <w:t>Text</w:t>
      </w:r>
    </w:p>
    <w:p w14:paraId="2375F6EB" w14:textId="77777777" w:rsidR="00805641" w:rsidRPr="00B500AD" w:rsidRDefault="00805641" w:rsidP="00485BD8"/>
    <w:p w14:paraId="7F8E54AF" w14:textId="7C1C1271" w:rsidR="00133620" w:rsidRPr="00B500AD" w:rsidRDefault="00805641" w:rsidP="001C5A49">
      <w:pPr>
        <w:pStyle w:val="Heading1"/>
      </w:pPr>
      <w:bookmarkStart w:id="21" w:name="_Toc448839385"/>
      <w:bookmarkStart w:id="22" w:name="_Toc103331404"/>
      <w:r w:rsidRPr="00B500AD">
        <w:t>Perspective / reflections</w:t>
      </w:r>
      <w:bookmarkEnd w:id="21"/>
      <w:r w:rsidR="00532E89">
        <w:t xml:space="preserve">  (</w:t>
      </w:r>
      <w:proofErr w:type="spellStart"/>
      <w:r w:rsidR="00532E89">
        <w:t>init</w:t>
      </w:r>
      <w:proofErr w:type="spellEnd"/>
      <w:r w:rsidR="00532E89">
        <w:t xml:space="preserve">, </w:t>
      </w:r>
      <w:proofErr w:type="spellStart"/>
      <w:r w:rsidR="00532E89">
        <w:t>init</w:t>
      </w:r>
      <w:proofErr w:type="spellEnd"/>
      <w:r w:rsidR="00532E89">
        <w:t>)</w:t>
      </w:r>
      <w:bookmarkEnd w:id="22"/>
    </w:p>
    <w:p w14:paraId="6AE56027" w14:textId="77777777" w:rsidR="005823B5" w:rsidRPr="00B500AD" w:rsidRDefault="005823B5" w:rsidP="005823B5">
      <w:pPr>
        <w:pStyle w:val="ListParagraph"/>
        <w:numPr>
          <w:ilvl w:val="0"/>
          <w:numId w:val="32"/>
        </w:numPr>
      </w:pPr>
      <w:r>
        <w:t>Text</w:t>
      </w:r>
    </w:p>
    <w:p w14:paraId="3A43D80F" w14:textId="77777777" w:rsidR="000E12E1" w:rsidRPr="00B500AD" w:rsidRDefault="000E12E1" w:rsidP="00485BD8"/>
    <w:p w14:paraId="57C4811A" w14:textId="5BFC6C97" w:rsidR="00805641" w:rsidRPr="00B500AD" w:rsidRDefault="00805641" w:rsidP="001C5A49">
      <w:pPr>
        <w:pStyle w:val="Heading1"/>
      </w:pPr>
      <w:bookmarkStart w:id="23" w:name="_Toc448839386"/>
      <w:bookmarkStart w:id="24" w:name="_Toc103331405"/>
      <w:r w:rsidRPr="00B500AD">
        <w:t>Conclusion</w:t>
      </w:r>
      <w:bookmarkEnd w:id="23"/>
      <w:r w:rsidR="00532E89">
        <w:t xml:space="preserve">  (</w:t>
      </w:r>
      <w:proofErr w:type="spellStart"/>
      <w:r w:rsidR="00532E89">
        <w:t>init</w:t>
      </w:r>
      <w:proofErr w:type="spellEnd"/>
      <w:r w:rsidR="00532E89">
        <w:t xml:space="preserve">, </w:t>
      </w:r>
      <w:proofErr w:type="spellStart"/>
      <w:r w:rsidR="00532E89">
        <w:t>init</w:t>
      </w:r>
      <w:proofErr w:type="spellEnd"/>
      <w:r w:rsidR="00532E89">
        <w:t>)</w:t>
      </w:r>
      <w:bookmarkEnd w:id="24"/>
    </w:p>
    <w:p w14:paraId="2953FA07" w14:textId="77777777" w:rsidR="005823B5" w:rsidRPr="00B500AD" w:rsidRDefault="005823B5" w:rsidP="005823B5">
      <w:pPr>
        <w:ind w:left="720"/>
      </w:pPr>
      <w:r>
        <w:t>Text</w:t>
      </w:r>
    </w:p>
    <w:p w14:paraId="5FAC0729" w14:textId="627279C1" w:rsidR="003A718C" w:rsidRPr="00B500AD" w:rsidRDefault="003A718C" w:rsidP="00664A78">
      <w:pPr>
        <w:pStyle w:val="ListParagraph"/>
        <w:ind w:left="720"/>
      </w:pPr>
    </w:p>
    <w:p w14:paraId="659B8F80" w14:textId="7E85A93E" w:rsidR="00133620" w:rsidRPr="00B500AD" w:rsidRDefault="00133620" w:rsidP="001C5A49">
      <w:pPr>
        <w:pStyle w:val="Heading1"/>
      </w:pPr>
      <w:bookmarkStart w:id="25" w:name="_Toc448839387"/>
      <w:bookmarkStart w:id="26" w:name="_Toc103331406"/>
      <w:r w:rsidRPr="00B500AD">
        <w:t>Appendices</w:t>
      </w:r>
      <w:bookmarkEnd w:id="25"/>
      <w:bookmarkEnd w:id="26"/>
      <w:r w:rsidR="00111E11">
        <w:t xml:space="preserve">  </w:t>
      </w:r>
    </w:p>
    <w:p w14:paraId="12677045" w14:textId="77777777" w:rsidR="00664A78" w:rsidRPr="00B500AD" w:rsidRDefault="00664A78" w:rsidP="00664A78">
      <w:pPr>
        <w:pStyle w:val="ListParagraph"/>
        <w:numPr>
          <w:ilvl w:val="0"/>
          <w:numId w:val="32"/>
        </w:numPr>
      </w:pPr>
      <w:r>
        <w:t>Text</w:t>
      </w:r>
    </w:p>
    <w:p w14:paraId="0F67EDC5" w14:textId="76D4B245" w:rsidR="000C5E4C" w:rsidRDefault="004F7FBE" w:rsidP="004F7FBE">
      <w:pPr>
        <w:pStyle w:val="Heading2"/>
      </w:pPr>
      <w:bookmarkStart w:id="27" w:name="_Toc103331407"/>
      <w:r>
        <w:t>Appendix</w:t>
      </w:r>
      <w:r w:rsidR="00B2767B">
        <w:t xml:space="preserve"> </w:t>
      </w:r>
      <w:r>
        <w:t>1</w:t>
      </w:r>
      <w:bookmarkEnd w:id="27"/>
    </w:p>
    <w:p w14:paraId="0861CE5F" w14:textId="5553E330" w:rsidR="00B2767B" w:rsidRPr="004F7FBE" w:rsidRDefault="00B2767B" w:rsidP="00B2767B">
      <w:pPr>
        <w:pStyle w:val="Heading2"/>
      </w:pPr>
      <w:bookmarkStart w:id="28" w:name="_Toc103331408"/>
      <w:r>
        <w:t xml:space="preserve">Appendix </w:t>
      </w:r>
      <w:r w:rsidR="007366BD">
        <w:t>2</w:t>
      </w:r>
      <w:bookmarkEnd w:id="28"/>
    </w:p>
    <w:p w14:paraId="2518E3FB" w14:textId="398EE043" w:rsidR="007366BD" w:rsidRPr="004F7FBE" w:rsidRDefault="007366BD" w:rsidP="007366BD">
      <w:pPr>
        <w:pStyle w:val="Heading2"/>
      </w:pPr>
      <w:bookmarkStart w:id="29" w:name="_Toc103331409"/>
      <w:r>
        <w:t>Appendix 3</w:t>
      </w:r>
      <w:bookmarkEnd w:id="29"/>
    </w:p>
    <w:p w14:paraId="58C7E9D1" w14:textId="77777777" w:rsidR="00B2767B" w:rsidRPr="00B2767B" w:rsidRDefault="00B2767B" w:rsidP="00B2767B"/>
    <w:p w14:paraId="3E44FABD" w14:textId="6819169B" w:rsidR="000C5E4C" w:rsidRPr="00B500AD" w:rsidRDefault="000C5E4C" w:rsidP="00485BD8"/>
    <w:p w14:paraId="10D65166" w14:textId="77777777" w:rsidR="000B7075" w:rsidRPr="00B500AD" w:rsidRDefault="000B7075" w:rsidP="00485BD8">
      <w:pPr>
        <w:pStyle w:val="ListParagraph"/>
        <w:numPr>
          <w:ilvl w:val="0"/>
          <w:numId w:val="33"/>
        </w:numPr>
      </w:pPr>
      <w:r w:rsidRPr="00B500AD">
        <w:t>Tables</w:t>
      </w:r>
    </w:p>
    <w:p w14:paraId="08FD69B9" w14:textId="6A6951CC" w:rsidR="000B7075" w:rsidRPr="00B500AD" w:rsidRDefault="000B7075" w:rsidP="00485BD8">
      <w:pPr>
        <w:pStyle w:val="ListParagraph"/>
        <w:numPr>
          <w:ilvl w:val="0"/>
          <w:numId w:val="33"/>
        </w:numPr>
      </w:pPr>
      <w:r w:rsidRPr="00B500AD">
        <w:t>Voluminous testcases</w:t>
      </w:r>
    </w:p>
    <w:p w14:paraId="7CCD87C0" w14:textId="280DC8B6" w:rsidR="000B7075" w:rsidRPr="00B500AD" w:rsidRDefault="000B7075" w:rsidP="00485BD8">
      <w:pPr>
        <w:pStyle w:val="ListParagraph"/>
        <w:numPr>
          <w:ilvl w:val="0"/>
          <w:numId w:val="33"/>
        </w:numPr>
      </w:pPr>
      <w:r w:rsidRPr="00B500AD">
        <w:t>Voluminous calculations</w:t>
      </w:r>
    </w:p>
    <w:p w14:paraId="0E549EDA" w14:textId="20E953CE" w:rsidR="00054A9B" w:rsidRPr="00B500AD" w:rsidRDefault="00054A9B" w:rsidP="00485BD8">
      <w:pPr>
        <w:pStyle w:val="ListParagraph"/>
      </w:pPr>
    </w:p>
    <w:p w14:paraId="0C155711" w14:textId="77777777" w:rsidR="00777E16" w:rsidRPr="00B500AD" w:rsidRDefault="00777E16" w:rsidP="00485BD8"/>
    <w:p w14:paraId="29B9EBE3" w14:textId="77777777" w:rsidR="00133620" w:rsidRPr="00B500AD" w:rsidRDefault="00133620" w:rsidP="00485BD8"/>
    <w:sectPr w:rsidR="00133620" w:rsidRPr="00B500AD" w:rsidSect="00950E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268" w:right="1134" w:bottom="1418" w:left="1418" w:header="709" w:footer="709" w:gutter="0"/>
      <w:paperSrc w:first="257" w:other="257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E1B8" w14:textId="77777777" w:rsidR="00950ECF" w:rsidRDefault="00950ECF" w:rsidP="00485BD8">
      <w:r>
        <w:separator/>
      </w:r>
    </w:p>
  </w:endnote>
  <w:endnote w:type="continuationSeparator" w:id="0">
    <w:p w14:paraId="12166FCA" w14:textId="77777777" w:rsidR="00950ECF" w:rsidRDefault="00950ECF" w:rsidP="00485BD8">
      <w:r>
        <w:continuationSeparator/>
      </w:r>
    </w:p>
  </w:endnote>
  <w:endnote w:type="continuationNotice" w:id="1">
    <w:p w14:paraId="6F4F66E9" w14:textId="77777777" w:rsidR="00950ECF" w:rsidRDefault="00950ECF" w:rsidP="00485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ffic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69EE" w14:textId="77777777" w:rsidR="00C74EAC" w:rsidRDefault="00C74EAC" w:rsidP="00485BD8">
    <w:pPr>
      <w:pStyle w:val="Footer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 PAGE </w:instrText>
    </w:r>
    <w:r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11</w:t>
    </w:r>
    <w:r>
      <w:rPr>
        <w:rStyle w:val="PageNumber"/>
        <w:szCs w:val="24"/>
      </w:rPr>
      <w:fldChar w:fldCharType="end"/>
    </w: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 PAGE </w:instrText>
    </w:r>
    <w:r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11</w:t>
    </w:r>
    <w:r>
      <w:rPr>
        <w:rStyle w:val="PageNumber"/>
        <w:szCs w:val="24"/>
      </w:rPr>
      <w:fldChar w:fldCharType="end"/>
    </w: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01A1A9FA" w14:textId="77777777" w:rsidR="00C74EAC" w:rsidRDefault="00C74EAC" w:rsidP="00485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0C5A" w14:textId="24BB9B99" w:rsidR="00C74EAC" w:rsidRPr="00FE3E84" w:rsidRDefault="00C74EAC" w:rsidP="00485BD8">
    <w:pPr>
      <w:pStyle w:val="Footer"/>
      <w:rPr>
        <w:color w:val="000000"/>
      </w:rPr>
    </w:pPr>
    <w:r>
      <w:t xml:space="preserve"> </w:t>
    </w:r>
    <w:r w:rsidR="000C2121">
      <w:t>CHVO</w:t>
    </w:r>
    <w:r>
      <w:t xml:space="preserve"> </w:t>
    </w:r>
    <w:r>
      <w:fldChar w:fldCharType="begin"/>
    </w:r>
    <w:r>
      <w:instrText xml:space="preserve"> TIME \@ "dd-MM-yyyy" </w:instrText>
    </w:r>
    <w:r>
      <w:fldChar w:fldCharType="separate"/>
    </w:r>
    <w:r w:rsidR="000C2121">
      <w:rPr>
        <w:noProof/>
      </w:rPr>
      <w:t>30-01-2024</w:t>
    </w:r>
    <w:r>
      <w:fldChar w:fldCharType="end"/>
    </w:r>
  </w:p>
  <w:p w14:paraId="6EBF8F6E" w14:textId="3EB9479C" w:rsidR="00C74EAC" w:rsidRDefault="00C74EAC" w:rsidP="00485BD8">
    <w:pPr>
      <w:pStyle w:val="Footer"/>
      <w:rPr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45449F" wp14:editId="4CB7B576">
              <wp:simplePos x="0" y="0"/>
              <wp:positionH relativeFrom="page">
                <wp:posOffset>5332095</wp:posOffset>
              </wp:positionH>
              <wp:positionV relativeFrom="page">
                <wp:posOffset>9792970</wp:posOffset>
              </wp:positionV>
              <wp:extent cx="1508760" cy="236220"/>
              <wp:effectExtent l="0" t="0" r="0" b="0"/>
              <wp:wrapNone/>
              <wp:docPr id="56" name="Tekstfelt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667862" w14:textId="77777777" w:rsidR="00C74EAC" w:rsidRPr="00F65607" w:rsidRDefault="00C74EAC" w:rsidP="00485BD8">
                          <w:pPr>
                            <w:pStyle w:val="Footer"/>
                            <w:jc w:val="right"/>
                          </w:pPr>
                          <w:r w:rsidRPr="00F65607">
                            <w:fldChar w:fldCharType="begin"/>
                          </w:r>
                          <w:r w:rsidRPr="00F65607">
                            <w:instrText>PAGE  \* Arabic  \* MERGEFORMAT</w:instrText>
                          </w:r>
                          <w:r w:rsidRPr="00F65607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F65607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45449F" id="_x0000_t202" coordsize="21600,21600" o:spt="202" path="m,l,21600r21600,l21600,xe">
              <v:stroke joinstyle="miter"/>
              <v:path gradientshapeok="t" o:connecttype="rect"/>
            </v:shapetype>
            <v:shape id="Tekstfelt 56" o:spid="_x0000_s1026" type="#_x0000_t202" style="position:absolute;margin-left:419.85pt;margin-top:771.1pt;width:118.8pt;height:18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" filled="f" stroked="f" strokeweight=".5pt">
              <v:textbox style="mso-fit-shape-to-text:t">
                <w:txbxContent>
                  <w:p w14:paraId="23667862" w14:textId="77777777" w:rsidR="00C74EAC" w:rsidRPr="00F65607" w:rsidRDefault="00C74EAC" w:rsidP="00485BD8">
                    <w:pPr>
                      <w:pStyle w:val="Footer"/>
                      <w:jc w:val="right"/>
                    </w:pPr>
                    <w:r w:rsidRPr="00F65607">
                      <w:fldChar w:fldCharType="begin"/>
                    </w:r>
                    <w:r w:rsidRPr="00F65607">
                      <w:instrText>PAGE  \* Arabic  \* MERGEFORMAT</w:instrText>
                    </w:r>
                    <w:r w:rsidRPr="00F65607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F65607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038A" w14:textId="77777777" w:rsidR="00F54E37" w:rsidRDefault="00F54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1206" w14:textId="77777777" w:rsidR="00950ECF" w:rsidRDefault="00950ECF" w:rsidP="00485BD8">
      <w:r>
        <w:separator/>
      </w:r>
    </w:p>
  </w:footnote>
  <w:footnote w:type="continuationSeparator" w:id="0">
    <w:p w14:paraId="4A0B6B36" w14:textId="77777777" w:rsidR="00950ECF" w:rsidRDefault="00950ECF" w:rsidP="00485BD8">
      <w:r>
        <w:continuationSeparator/>
      </w:r>
    </w:p>
  </w:footnote>
  <w:footnote w:type="continuationNotice" w:id="1">
    <w:p w14:paraId="741CA2AC" w14:textId="77777777" w:rsidR="00950ECF" w:rsidRDefault="00950ECF" w:rsidP="00485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EE0B" w14:textId="77777777" w:rsidR="00C74EAC" w:rsidRDefault="00C74EAC" w:rsidP="00485BD8">
    <w:pPr>
      <w:pStyle w:val="Header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7486EDE4" w14:textId="77777777" w:rsidR="00C74EAC" w:rsidRDefault="00C74EAC" w:rsidP="00485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B77C" w14:textId="23DCCC31" w:rsidR="00C74EAC" w:rsidRPr="00287E8C" w:rsidRDefault="00C74EAC" w:rsidP="00485BD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E8AF1" wp14:editId="31C9C023">
          <wp:simplePos x="0" y="0"/>
          <wp:positionH relativeFrom="column">
            <wp:posOffset>3513455</wp:posOffset>
          </wp:positionH>
          <wp:positionV relativeFrom="paragraph">
            <wp:posOffset>-218440</wp:posOffset>
          </wp:positionV>
          <wp:extent cx="2338070" cy="845185"/>
          <wp:effectExtent l="0" t="0" r="0" b="0"/>
          <wp:wrapTight wrapText="bothSides">
            <wp:wrapPolygon edited="0">
              <wp:start x="0" y="0"/>
              <wp:lineTo x="0" y="20935"/>
              <wp:lineTo x="21471" y="20935"/>
              <wp:lineTo x="21471" y="0"/>
              <wp:lineTo x="0" y="0"/>
            </wp:wrapPolygon>
          </wp:wrapTight>
          <wp:docPr id="3" name="Billede 1" descr="C:\Users\jjoe\Desktop\BAA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 descr="C:\Users\jjoe\Desktop\BAA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7E8C">
      <w:t>Network and Electronics Technology</w:t>
    </w:r>
  </w:p>
  <w:p w14:paraId="56A8035C" w14:textId="77777777" w:rsidR="00C74EAC" w:rsidRPr="00105802" w:rsidRDefault="00C74EAC" w:rsidP="00485BD8">
    <w:pPr>
      <w:pStyle w:val="Header"/>
    </w:pPr>
    <w:r>
      <w:rPr>
        <w:noProof/>
      </w:rPr>
      <w:tab/>
      <w:t xml:space="preserve">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15B3" w14:textId="77777777" w:rsidR="00C74EAC" w:rsidRDefault="00C74EAC" w:rsidP="00485BD8">
    <w:pPr>
      <w:pStyle w:val="Header"/>
    </w:pPr>
    <w:r>
      <w:t>[</w:t>
    </w:r>
    <w:proofErr w:type="spellStart"/>
    <w:r>
      <w:t>Skriv</w:t>
    </w:r>
    <w:proofErr w:type="spellEnd"/>
    <w:r>
      <w:t xml:space="preserve"> tekst]</w:t>
    </w:r>
  </w:p>
  <w:p w14:paraId="0D2A6938" w14:textId="066C62E0" w:rsidR="00C74EAC" w:rsidRDefault="00C74EAC" w:rsidP="00485BD8">
    <w:pPr>
      <w:pStyle w:val="Header"/>
    </w:pPr>
    <w:r w:rsidRPr="00F83080">
      <w:rPr>
        <w:noProof/>
      </w:rPr>
      <w:drawing>
        <wp:inline distT="0" distB="0" distL="0" distR="0" wp14:anchorId="4948EDB6" wp14:editId="02F18448">
          <wp:extent cx="2336800" cy="844550"/>
          <wp:effectExtent l="0" t="0" r="0" b="0"/>
          <wp:docPr id="1" name="Billede 1" descr="Description: Beskrivelse: C:\Users\jjoe\Desktop\BAA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 descr="Description: Beskrivelse: C:\Users\jjoe\Desktop\BAA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EC6129C"/>
    <w:lvl w:ilvl="0">
      <w:start w:val="1"/>
      <w:numFmt w:val="decimal"/>
      <w:pStyle w:val="Heading1"/>
      <w:lvlText w:val="%1."/>
      <w:lvlJc w:val="left"/>
      <w:rPr>
        <w:rFonts w:ascii="Lucida Sans" w:hAnsi="Lucida Sans" w:cs="Lucida Sans" w:hint="default"/>
        <w:b/>
        <w:i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13B6631"/>
    <w:multiLevelType w:val="hybridMultilevel"/>
    <w:tmpl w:val="5D4C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F26AD"/>
    <w:multiLevelType w:val="hybridMultilevel"/>
    <w:tmpl w:val="5D96A0B4"/>
    <w:lvl w:ilvl="0" w:tplc="F182A780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E2848"/>
    <w:multiLevelType w:val="multilevel"/>
    <w:tmpl w:val="11B0D1AC"/>
    <w:lvl w:ilvl="0">
      <w:start w:val="1"/>
      <w:numFmt w:val="decimal"/>
      <w:lvlText w:val="%1."/>
      <w:lvlJc w:val="left"/>
      <w:rPr>
        <w:rFonts w:ascii="Lucida Sans" w:hAnsi="Lucida Sans" w:cs="Lucida Sans" w:hint="default"/>
        <w:b/>
        <w:i w:val="0"/>
        <w:sz w:val="22"/>
        <w:szCs w:val="22"/>
      </w:rPr>
    </w:lvl>
    <w:lvl w:ilvl="1">
      <w:start w:val="1"/>
      <w:numFmt w:val="bullet"/>
      <w:lvlText w:val=""/>
      <w:lvlJc w:val="left"/>
      <w:rPr>
        <w:rFonts w:ascii="Symbol" w:hAnsi="Symbo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" w15:restartNumberingAfterBreak="0">
    <w:nsid w:val="0CEC7245"/>
    <w:multiLevelType w:val="hybridMultilevel"/>
    <w:tmpl w:val="2FFAE4DC"/>
    <w:lvl w:ilvl="0" w:tplc="040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6307466"/>
    <w:multiLevelType w:val="hybridMultilevel"/>
    <w:tmpl w:val="9F1C73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730D3"/>
    <w:multiLevelType w:val="hybridMultilevel"/>
    <w:tmpl w:val="BA445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5DF7"/>
    <w:multiLevelType w:val="hybridMultilevel"/>
    <w:tmpl w:val="4336CF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74E7E"/>
    <w:multiLevelType w:val="hybridMultilevel"/>
    <w:tmpl w:val="15A6D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B57C7"/>
    <w:multiLevelType w:val="hybridMultilevel"/>
    <w:tmpl w:val="D286F1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9617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582A7F"/>
    <w:multiLevelType w:val="hybridMultilevel"/>
    <w:tmpl w:val="F4F04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F78EC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 w15:restartNumberingAfterBreak="0">
    <w:nsid w:val="268B6C99"/>
    <w:multiLevelType w:val="hybridMultilevel"/>
    <w:tmpl w:val="0084464A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26F6723E"/>
    <w:multiLevelType w:val="hybridMultilevel"/>
    <w:tmpl w:val="EA72ABAE"/>
    <w:lvl w:ilvl="0" w:tplc="040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8FC7ABD"/>
    <w:multiLevelType w:val="hybridMultilevel"/>
    <w:tmpl w:val="DF881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91A3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AC5C7B"/>
    <w:multiLevelType w:val="hybridMultilevel"/>
    <w:tmpl w:val="4D1E10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247CA"/>
    <w:multiLevelType w:val="hybridMultilevel"/>
    <w:tmpl w:val="A4781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24CF3"/>
    <w:multiLevelType w:val="hybridMultilevel"/>
    <w:tmpl w:val="B624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773B2"/>
    <w:multiLevelType w:val="hybridMultilevel"/>
    <w:tmpl w:val="A362816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BD0226"/>
    <w:multiLevelType w:val="hybridMultilevel"/>
    <w:tmpl w:val="52D62FAE"/>
    <w:lvl w:ilvl="0" w:tplc="FDB6FD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3A6F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40A1C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7C2C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8826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6B0DB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260D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9851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E3CA0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DB2E92"/>
    <w:multiLevelType w:val="singleLevel"/>
    <w:tmpl w:val="95986DD2"/>
    <w:lvl w:ilvl="0">
      <w:start w:val="1"/>
      <w:numFmt w:val="decimal"/>
      <w:lvlText w:val="%1)"/>
      <w:lvlJc w:val="left"/>
      <w:pPr>
        <w:tabs>
          <w:tab w:val="num" w:pos="1664"/>
        </w:tabs>
        <w:ind w:left="1664" w:hanging="360"/>
      </w:pPr>
      <w:rPr>
        <w:rFonts w:cs="Times New Roman" w:hint="default"/>
      </w:rPr>
    </w:lvl>
  </w:abstractNum>
  <w:abstractNum w:abstractNumId="24" w15:restartNumberingAfterBreak="0">
    <w:nsid w:val="4D852F1B"/>
    <w:multiLevelType w:val="hybridMultilevel"/>
    <w:tmpl w:val="23C245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3F1839"/>
    <w:multiLevelType w:val="hybridMultilevel"/>
    <w:tmpl w:val="ECBEC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740ED"/>
    <w:multiLevelType w:val="hybridMultilevel"/>
    <w:tmpl w:val="19E48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C68FD"/>
    <w:multiLevelType w:val="hybridMultilevel"/>
    <w:tmpl w:val="EBA2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9132B"/>
    <w:multiLevelType w:val="hybridMultilevel"/>
    <w:tmpl w:val="38268E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C6D40"/>
    <w:multiLevelType w:val="hybridMultilevel"/>
    <w:tmpl w:val="F24833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97BB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FE3CD2"/>
    <w:multiLevelType w:val="hybridMultilevel"/>
    <w:tmpl w:val="00A2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1231">
    <w:abstractNumId w:val="0"/>
  </w:num>
  <w:num w:numId="2" w16cid:durableId="601229989">
    <w:abstractNumId w:val="1"/>
    <w:lvlOverride w:ilvl="0">
      <w:lvl w:ilvl="0">
        <w:start w:val="1"/>
        <w:numFmt w:val="bullet"/>
        <w:lvlText w:val="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838276275">
    <w:abstractNumId w:val="17"/>
  </w:num>
  <w:num w:numId="4" w16cid:durableId="400031819">
    <w:abstractNumId w:val="30"/>
  </w:num>
  <w:num w:numId="5" w16cid:durableId="350228036">
    <w:abstractNumId w:val="11"/>
  </w:num>
  <w:num w:numId="6" w16cid:durableId="60836804">
    <w:abstractNumId w:val="22"/>
  </w:num>
  <w:num w:numId="7" w16cid:durableId="1163668550">
    <w:abstractNumId w:val="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1126119722">
    <w:abstractNumId w:val="1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9" w16cid:durableId="267078727">
    <w:abstractNumId w:val="18"/>
  </w:num>
  <w:num w:numId="10" w16cid:durableId="1304849758">
    <w:abstractNumId w:val="23"/>
  </w:num>
  <w:num w:numId="11" w16cid:durableId="1488938574">
    <w:abstractNumId w:val="13"/>
  </w:num>
  <w:num w:numId="12" w16cid:durableId="1476679728">
    <w:abstractNumId w:val="29"/>
  </w:num>
  <w:num w:numId="13" w16cid:durableId="2018195521">
    <w:abstractNumId w:val="28"/>
  </w:num>
  <w:num w:numId="14" w16cid:durableId="553003859">
    <w:abstractNumId w:val="1"/>
    <w:lvlOverride w:ilvl="0">
      <w:lvl w:ilvl="0">
        <w:start w:val="1"/>
        <w:numFmt w:val="bullet"/>
        <w:lvlText w:val="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 w16cid:durableId="1391610234">
    <w:abstractNumId w:val="6"/>
  </w:num>
  <w:num w:numId="16" w16cid:durableId="171536091">
    <w:abstractNumId w:val="15"/>
  </w:num>
  <w:num w:numId="17" w16cid:durableId="600064103">
    <w:abstractNumId w:val="5"/>
  </w:num>
  <w:num w:numId="18" w16cid:durableId="1800996258">
    <w:abstractNumId w:val="14"/>
  </w:num>
  <w:num w:numId="19" w16cid:durableId="651520064">
    <w:abstractNumId w:val="0"/>
  </w:num>
  <w:num w:numId="20" w16cid:durableId="1344895991">
    <w:abstractNumId w:val="0"/>
  </w:num>
  <w:num w:numId="21" w16cid:durableId="1454130928">
    <w:abstractNumId w:val="0"/>
  </w:num>
  <w:num w:numId="22" w16cid:durableId="677469356">
    <w:abstractNumId w:val="0"/>
  </w:num>
  <w:num w:numId="23" w16cid:durableId="965042379">
    <w:abstractNumId w:val="0"/>
  </w:num>
  <w:num w:numId="24" w16cid:durableId="2119520529">
    <w:abstractNumId w:val="0"/>
  </w:num>
  <w:num w:numId="25" w16cid:durableId="809176357">
    <w:abstractNumId w:val="0"/>
  </w:num>
  <w:num w:numId="26" w16cid:durableId="575671951">
    <w:abstractNumId w:val="0"/>
  </w:num>
  <w:num w:numId="27" w16cid:durableId="584803820">
    <w:abstractNumId w:val="0"/>
  </w:num>
  <w:num w:numId="28" w16cid:durableId="976254322">
    <w:abstractNumId w:val="0"/>
  </w:num>
  <w:num w:numId="29" w16cid:durableId="1776749980">
    <w:abstractNumId w:val="0"/>
  </w:num>
  <w:num w:numId="30" w16cid:durableId="1269191863">
    <w:abstractNumId w:val="0"/>
  </w:num>
  <w:num w:numId="31" w16cid:durableId="781727068">
    <w:abstractNumId w:val="0"/>
  </w:num>
  <w:num w:numId="32" w16cid:durableId="1872306445">
    <w:abstractNumId w:val="24"/>
  </w:num>
  <w:num w:numId="33" w16cid:durableId="2111386242">
    <w:abstractNumId w:val="8"/>
  </w:num>
  <w:num w:numId="34" w16cid:durableId="671570003">
    <w:abstractNumId w:val="12"/>
  </w:num>
  <w:num w:numId="35" w16cid:durableId="607006284">
    <w:abstractNumId w:val="19"/>
  </w:num>
  <w:num w:numId="36" w16cid:durableId="1620718945">
    <w:abstractNumId w:val="3"/>
  </w:num>
  <w:num w:numId="37" w16cid:durableId="415906761">
    <w:abstractNumId w:val="21"/>
  </w:num>
  <w:num w:numId="38" w16cid:durableId="1329210426">
    <w:abstractNumId w:val="26"/>
  </w:num>
  <w:num w:numId="39" w16cid:durableId="1446466326">
    <w:abstractNumId w:val="16"/>
  </w:num>
  <w:num w:numId="40" w16cid:durableId="1345396478">
    <w:abstractNumId w:val="25"/>
  </w:num>
  <w:num w:numId="41" w16cid:durableId="335620746">
    <w:abstractNumId w:val="7"/>
  </w:num>
  <w:num w:numId="42" w16cid:durableId="1983578238">
    <w:abstractNumId w:val="9"/>
  </w:num>
  <w:num w:numId="43" w16cid:durableId="329918403">
    <w:abstractNumId w:val="10"/>
  </w:num>
  <w:num w:numId="44" w16cid:durableId="899363636">
    <w:abstractNumId w:val="4"/>
  </w:num>
  <w:num w:numId="45" w16cid:durableId="1833058885">
    <w:abstractNumId w:val="31"/>
  </w:num>
  <w:num w:numId="46" w16cid:durableId="1613705899">
    <w:abstractNumId w:val="27"/>
  </w:num>
  <w:num w:numId="47" w16cid:durableId="1752922431">
    <w:abstractNumId w:val="20"/>
  </w:num>
  <w:num w:numId="48" w16cid:durableId="6711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35"/>
    <w:rsid w:val="00002281"/>
    <w:rsid w:val="0000505B"/>
    <w:rsid w:val="0001046B"/>
    <w:rsid w:val="00012E6A"/>
    <w:rsid w:val="00012F90"/>
    <w:rsid w:val="00014F22"/>
    <w:rsid w:val="00025F51"/>
    <w:rsid w:val="00031F3F"/>
    <w:rsid w:val="00035FD6"/>
    <w:rsid w:val="0004038C"/>
    <w:rsid w:val="0004126C"/>
    <w:rsid w:val="00042096"/>
    <w:rsid w:val="00042B08"/>
    <w:rsid w:val="0004450D"/>
    <w:rsid w:val="0004741D"/>
    <w:rsid w:val="00050C61"/>
    <w:rsid w:val="00053A5D"/>
    <w:rsid w:val="00054A9B"/>
    <w:rsid w:val="00060010"/>
    <w:rsid w:val="0006031A"/>
    <w:rsid w:val="00067A99"/>
    <w:rsid w:val="00070017"/>
    <w:rsid w:val="00071304"/>
    <w:rsid w:val="000728E1"/>
    <w:rsid w:val="000820CA"/>
    <w:rsid w:val="000868AB"/>
    <w:rsid w:val="00094F7C"/>
    <w:rsid w:val="000A0512"/>
    <w:rsid w:val="000A31B1"/>
    <w:rsid w:val="000B06DF"/>
    <w:rsid w:val="000B386A"/>
    <w:rsid w:val="000B7075"/>
    <w:rsid w:val="000B7906"/>
    <w:rsid w:val="000C13CE"/>
    <w:rsid w:val="000C2121"/>
    <w:rsid w:val="000C5E4C"/>
    <w:rsid w:val="000C6EF5"/>
    <w:rsid w:val="000D35BE"/>
    <w:rsid w:val="000D68D9"/>
    <w:rsid w:val="000E12E1"/>
    <w:rsid w:val="000E4C3B"/>
    <w:rsid w:val="000F15B6"/>
    <w:rsid w:val="000F1CB4"/>
    <w:rsid w:val="000F4CE2"/>
    <w:rsid w:val="001001D6"/>
    <w:rsid w:val="0010194D"/>
    <w:rsid w:val="00101F5A"/>
    <w:rsid w:val="001027F6"/>
    <w:rsid w:val="00105802"/>
    <w:rsid w:val="0010734F"/>
    <w:rsid w:val="00110DB0"/>
    <w:rsid w:val="00111E11"/>
    <w:rsid w:val="001131F6"/>
    <w:rsid w:val="00116F81"/>
    <w:rsid w:val="001263C8"/>
    <w:rsid w:val="00127BE6"/>
    <w:rsid w:val="001309E2"/>
    <w:rsid w:val="00130AFC"/>
    <w:rsid w:val="00130C0A"/>
    <w:rsid w:val="00131DA4"/>
    <w:rsid w:val="00133620"/>
    <w:rsid w:val="00136A5B"/>
    <w:rsid w:val="00136B06"/>
    <w:rsid w:val="00140052"/>
    <w:rsid w:val="001412C8"/>
    <w:rsid w:val="00141ECD"/>
    <w:rsid w:val="00142371"/>
    <w:rsid w:val="00143F28"/>
    <w:rsid w:val="001567EA"/>
    <w:rsid w:val="00162818"/>
    <w:rsid w:val="00162DC1"/>
    <w:rsid w:val="00164E33"/>
    <w:rsid w:val="00170276"/>
    <w:rsid w:val="001710CB"/>
    <w:rsid w:val="0017257F"/>
    <w:rsid w:val="0017324D"/>
    <w:rsid w:val="0017362B"/>
    <w:rsid w:val="001753C8"/>
    <w:rsid w:val="00180CEE"/>
    <w:rsid w:val="001829FE"/>
    <w:rsid w:val="001842CF"/>
    <w:rsid w:val="001911A1"/>
    <w:rsid w:val="001A0C5D"/>
    <w:rsid w:val="001A726D"/>
    <w:rsid w:val="001B23FD"/>
    <w:rsid w:val="001B53AA"/>
    <w:rsid w:val="001B5B7E"/>
    <w:rsid w:val="001C344D"/>
    <w:rsid w:val="001C5A49"/>
    <w:rsid w:val="001C63CD"/>
    <w:rsid w:val="001D32C1"/>
    <w:rsid w:val="001D3B17"/>
    <w:rsid w:val="001D5119"/>
    <w:rsid w:val="001D6863"/>
    <w:rsid w:val="001D6C81"/>
    <w:rsid w:val="001E61A7"/>
    <w:rsid w:val="001F7CC6"/>
    <w:rsid w:val="00202B2C"/>
    <w:rsid w:val="00205DD3"/>
    <w:rsid w:val="00213FE5"/>
    <w:rsid w:val="00214A1A"/>
    <w:rsid w:val="002209E3"/>
    <w:rsid w:val="0022154F"/>
    <w:rsid w:val="0022771D"/>
    <w:rsid w:val="00234947"/>
    <w:rsid w:val="00236A13"/>
    <w:rsid w:val="002408BC"/>
    <w:rsid w:val="00242FC8"/>
    <w:rsid w:val="00244B93"/>
    <w:rsid w:val="00244E2F"/>
    <w:rsid w:val="00245AF8"/>
    <w:rsid w:val="00247E58"/>
    <w:rsid w:val="00250F67"/>
    <w:rsid w:val="00254289"/>
    <w:rsid w:val="00255FB1"/>
    <w:rsid w:val="002607B6"/>
    <w:rsid w:val="00265139"/>
    <w:rsid w:val="002701BF"/>
    <w:rsid w:val="002710CD"/>
    <w:rsid w:val="00272F00"/>
    <w:rsid w:val="002775F1"/>
    <w:rsid w:val="00280404"/>
    <w:rsid w:val="002805F9"/>
    <w:rsid w:val="0028192E"/>
    <w:rsid w:val="00285007"/>
    <w:rsid w:val="002A0118"/>
    <w:rsid w:val="002A3806"/>
    <w:rsid w:val="002A76F8"/>
    <w:rsid w:val="002B2BD3"/>
    <w:rsid w:val="002B2E08"/>
    <w:rsid w:val="002B42F0"/>
    <w:rsid w:val="002B696A"/>
    <w:rsid w:val="002B735F"/>
    <w:rsid w:val="002C16A9"/>
    <w:rsid w:val="002C2623"/>
    <w:rsid w:val="002C30CC"/>
    <w:rsid w:val="002C3D58"/>
    <w:rsid w:val="002C7D4F"/>
    <w:rsid w:val="002C7F0F"/>
    <w:rsid w:val="002D4DA9"/>
    <w:rsid w:val="002E198B"/>
    <w:rsid w:val="002E6947"/>
    <w:rsid w:val="002F4334"/>
    <w:rsid w:val="002F7A26"/>
    <w:rsid w:val="0030168F"/>
    <w:rsid w:val="00302AD6"/>
    <w:rsid w:val="00304639"/>
    <w:rsid w:val="00304ADA"/>
    <w:rsid w:val="00307EAC"/>
    <w:rsid w:val="00310E68"/>
    <w:rsid w:val="0031186A"/>
    <w:rsid w:val="00313DCF"/>
    <w:rsid w:val="00314194"/>
    <w:rsid w:val="00317B48"/>
    <w:rsid w:val="003248B2"/>
    <w:rsid w:val="00325AEC"/>
    <w:rsid w:val="003265F8"/>
    <w:rsid w:val="00327B1C"/>
    <w:rsid w:val="00333063"/>
    <w:rsid w:val="00343E92"/>
    <w:rsid w:val="00350743"/>
    <w:rsid w:val="0035332C"/>
    <w:rsid w:val="00356975"/>
    <w:rsid w:val="00356EA9"/>
    <w:rsid w:val="003624E8"/>
    <w:rsid w:val="00365718"/>
    <w:rsid w:val="003661E7"/>
    <w:rsid w:val="0036707C"/>
    <w:rsid w:val="00371FC0"/>
    <w:rsid w:val="00373B11"/>
    <w:rsid w:val="0037585E"/>
    <w:rsid w:val="0037599B"/>
    <w:rsid w:val="00376B30"/>
    <w:rsid w:val="003779D5"/>
    <w:rsid w:val="00386C85"/>
    <w:rsid w:val="003955D3"/>
    <w:rsid w:val="0039576A"/>
    <w:rsid w:val="003964C2"/>
    <w:rsid w:val="00396E65"/>
    <w:rsid w:val="003A718C"/>
    <w:rsid w:val="003B3F55"/>
    <w:rsid w:val="003B7D0C"/>
    <w:rsid w:val="003C04F2"/>
    <w:rsid w:val="003C0DC9"/>
    <w:rsid w:val="003D08C0"/>
    <w:rsid w:val="003D370E"/>
    <w:rsid w:val="003D375C"/>
    <w:rsid w:val="003D4562"/>
    <w:rsid w:val="003E73E5"/>
    <w:rsid w:val="003F258B"/>
    <w:rsid w:val="003F5D5C"/>
    <w:rsid w:val="003F6904"/>
    <w:rsid w:val="003F7055"/>
    <w:rsid w:val="00403F76"/>
    <w:rsid w:val="00404032"/>
    <w:rsid w:val="00405672"/>
    <w:rsid w:val="004074B1"/>
    <w:rsid w:val="00410159"/>
    <w:rsid w:val="0041062C"/>
    <w:rsid w:val="004106E5"/>
    <w:rsid w:val="0041120D"/>
    <w:rsid w:val="0041138E"/>
    <w:rsid w:val="00411711"/>
    <w:rsid w:val="00412B26"/>
    <w:rsid w:val="00422451"/>
    <w:rsid w:val="00426F77"/>
    <w:rsid w:val="00433269"/>
    <w:rsid w:val="0045245F"/>
    <w:rsid w:val="004550E8"/>
    <w:rsid w:val="004556A1"/>
    <w:rsid w:val="00457D2D"/>
    <w:rsid w:val="00466FB5"/>
    <w:rsid w:val="00470820"/>
    <w:rsid w:val="00472633"/>
    <w:rsid w:val="00473281"/>
    <w:rsid w:val="00473455"/>
    <w:rsid w:val="00474B6F"/>
    <w:rsid w:val="00474E60"/>
    <w:rsid w:val="00477035"/>
    <w:rsid w:val="00484890"/>
    <w:rsid w:val="004849CB"/>
    <w:rsid w:val="0048562A"/>
    <w:rsid w:val="00485BD8"/>
    <w:rsid w:val="00497323"/>
    <w:rsid w:val="004A1FCC"/>
    <w:rsid w:val="004A6B4F"/>
    <w:rsid w:val="004A6E52"/>
    <w:rsid w:val="004B2BAA"/>
    <w:rsid w:val="004B49F0"/>
    <w:rsid w:val="004C335C"/>
    <w:rsid w:val="004C6856"/>
    <w:rsid w:val="004C6C93"/>
    <w:rsid w:val="004D485D"/>
    <w:rsid w:val="004D48AE"/>
    <w:rsid w:val="004D4F7A"/>
    <w:rsid w:val="004D513B"/>
    <w:rsid w:val="004D7704"/>
    <w:rsid w:val="004E170D"/>
    <w:rsid w:val="004E29BF"/>
    <w:rsid w:val="004E3AD2"/>
    <w:rsid w:val="004E40A7"/>
    <w:rsid w:val="004E541A"/>
    <w:rsid w:val="004F2B76"/>
    <w:rsid w:val="004F7C58"/>
    <w:rsid w:val="004F7FBE"/>
    <w:rsid w:val="005022FD"/>
    <w:rsid w:val="00502D47"/>
    <w:rsid w:val="00505EE1"/>
    <w:rsid w:val="005061D9"/>
    <w:rsid w:val="00516317"/>
    <w:rsid w:val="0051711D"/>
    <w:rsid w:val="00517DCF"/>
    <w:rsid w:val="005201AE"/>
    <w:rsid w:val="0052036C"/>
    <w:rsid w:val="00520F4C"/>
    <w:rsid w:val="00525153"/>
    <w:rsid w:val="005315E5"/>
    <w:rsid w:val="00532E89"/>
    <w:rsid w:val="00532F6E"/>
    <w:rsid w:val="00533753"/>
    <w:rsid w:val="005448C5"/>
    <w:rsid w:val="00550DC6"/>
    <w:rsid w:val="00553DC8"/>
    <w:rsid w:val="00564AE4"/>
    <w:rsid w:val="00564F76"/>
    <w:rsid w:val="00566B29"/>
    <w:rsid w:val="005671B1"/>
    <w:rsid w:val="00572FB6"/>
    <w:rsid w:val="00573379"/>
    <w:rsid w:val="005737F4"/>
    <w:rsid w:val="00574B72"/>
    <w:rsid w:val="00575BEA"/>
    <w:rsid w:val="005823B5"/>
    <w:rsid w:val="00583642"/>
    <w:rsid w:val="0058478F"/>
    <w:rsid w:val="005855AD"/>
    <w:rsid w:val="00586769"/>
    <w:rsid w:val="00586F93"/>
    <w:rsid w:val="005873F7"/>
    <w:rsid w:val="005900F3"/>
    <w:rsid w:val="005A0699"/>
    <w:rsid w:val="005A1F6F"/>
    <w:rsid w:val="005B2278"/>
    <w:rsid w:val="005B52B2"/>
    <w:rsid w:val="005B5A13"/>
    <w:rsid w:val="005B5D72"/>
    <w:rsid w:val="005B6141"/>
    <w:rsid w:val="005C28C8"/>
    <w:rsid w:val="005C3C82"/>
    <w:rsid w:val="005C4C6F"/>
    <w:rsid w:val="005C67DA"/>
    <w:rsid w:val="005D0751"/>
    <w:rsid w:val="005D4275"/>
    <w:rsid w:val="005D4C6A"/>
    <w:rsid w:val="005F147D"/>
    <w:rsid w:val="005F1A54"/>
    <w:rsid w:val="005F34B8"/>
    <w:rsid w:val="005F5606"/>
    <w:rsid w:val="005F77D1"/>
    <w:rsid w:val="00602B08"/>
    <w:rsid w:val="00603C53"/>
    <w:rsid w:val="00603E13"/>
    <w:rsid w:val="006043E7"/>
    <w:rsid w:val="00605DC9"/>
    <w:rsid w:val="00611FE7"/>
    <w:rsid w:val="006142E5"/>
    <w:rsid w:val="00615FB5"/>
    <w:rsid w:val="006239C4"/>
    <w:rsid w:val="00632DC5"/>
    <w:rsid w:val="00641535"/>
    <w:rsid w:val="00642E59"/>
    <w:rsid w:val="00644052"/>
    <w:rsid w:val="00645365"/>
    <w:rsid w:val="00647C11"/>
    <w:rsid w:val="00650AF2"/>
    <w:rsid w:val="00663434"/>
    <w:rsid w:val="00664A78"/>
    <w:rsid w:val="00667A30"/>
    <w:rsid w:val="00670338"/>
    <w:rsid w:val="0067033A"/>
    <w:rsid w:val="00674873"/>
    <w:rsid w:val="00675EC8"/>
    <w:rsid w:val="00676023"/>
    <w:rsid w:val="006764AC"/>
    <w:rsid w:val="00683FA1"/>
    <w:rsid w:val="0068757B"/>
    <w:rsid w:val="00695963"/>
    <w:rsid w:val="006A26BC"/>
    <w:rsid w:val="006A5E89"/>
    <w:rsid w:val="006C0BB3"/>
    <w:rsid w:val="006C362E"/>
    <w:rsid w:val="006D0C97"/>
    <w:rsid w:val="006D2B24"/>
    <w:rsid w:val="006D4A1D"/>
    <w:rsid w:val="006D5EF7"/>
    <w:rsid w:val="006D776E"/>
    <w:rsid w:val="006E01B7"/>
    <w:rsid w:val="006E1BAD"/>
    <w:rsid w:val="006E36CF"/>
    <w:rsid w:val="006E3BFA"/>
    <w:rsid w:val="006E3E1F"/>
    <w:rsid w:val="006E49C8"/>
    <w:rsid w:val="006E5BFA"/>
    <w:rsid w:val="006E5DB9"/>
    <w:rsid w:val="006E761B"/>
    <w:rsid w:val="00700670"/>
    <w:rsid w:val="00701E42"/>
    <w:rsid w:val="0070445C"/>
    <w:rsid w:val="007046E5"/>
    <w:rsid w:val="00704BC4"/>
    <w:rsid w:val="00705622"/>
    <w:rsid w:val="00710A38"/>
    <w:rsid w:val="00714A43"/>
    <w:rsid w:val="007157C7"/>
    <w:rsid w:val="007170D6"/>
    <w:rsid w:val="00721D47"/>
    <w:rsid w:val="00726BF7"/>
    <w:rsid w:val="00731918"/>
    <w:rsid w:val="00732521"/>
    <w:rsid w:val="00733C03"/>
    <w:rsid w:val="007366BD"/>
    <w:rsid w:val="007465B2"/>
    <w:rsid w:val="00746A29"/>
    <w:rsid w:val="00751F44"/>
    <w:rsid w:val="007564AB"/>
    <w:rsid w:val="00757B3B"/>
    <w:rsid w:val="00761D7E"/>
    <w:rsid w:val="00761E40"/>
    <w:rsid w:val="00762589"/>
    <w:rsid w:val="00767594"/>
    <w:rsid w:val="007705DF"/>
    <w:rsid w:val="007727A5"/>
    <w:rsid w:val="00773F57"/>
    <w:rsid w:val="0077439A"/>
    <w:rsid w:val="00777E16"/>
    <w:rsid w:val="00781E28"/>
    <w:rsid w:val="007831EB"/>
    <w:rsid w:val="00784EF6"/>
    <w:rsid w:val="0079087D"/>
    <w:rsid w:val="007944D6"/>
    <w:rsid w:val="007A74C0"/>
    <w:rsid w:val="007B7681"/>
    <w:rsid w:val="007D641A"/>
    <w:rsid w:val="007D789C"/>
    <w:rsid w:val="007F166B"/>
    <w:rsid w:val="007F2B03"/>
    <w:rsid w:val="007F4D0A"/>
    <w:rsid w:val="007F59E2"/>
    <w:rsid w:val="007F7057"/>
    <w:rsid w:val="008003BF"/>
    <w:rsid w:val="00800E07"/>
    <w:rsid w:val="00804F32"/>
    <w:rsid w:val="00805641"/>
    <w:rsid w:val="00805D04"/>
    <w:rsid w:val="00810265"/>
    <w:rsid w:val="008117D7"/>
    <w:rsid w:val="00812629"/>
    <w:rsid w:val="00815901"/>
    <w:rsid w:val="00817563"/>
    <w:rsid w:val="00823CC2"/>
    <w:rsid w:val="00832571"/>
    <w:rsid w:val="00853240"/>
    <w:rsid w:val="008617B3"/>
    <w:rsid w:val="00873FEA"/>
    <w:rsid w:val="0087707C"/>
    <w:rsid w:val="00884598"/>
    <w:rsid w:val="0088534F"/>
    <w:rsid w:val="0089193F"/>
    <w:rsid w:val="00893B76"/>
    <w:rsid w:val="00895ABD"/>
    <w:rsid w:val="008B1BE9"/>
    <w:rsid w:val="008B5499"/>
    <w:rsid w:val="008B6F04"/>
    <w:rsid w:val="008C01B3"/>
    <w:rsid w:val="008C22F8"/>
    <w:rsid w:val="008C3D55"/>
    <w:rsid w:val="008C5128"/>
    <w:rsid w:val="008C6978"/>
    <w:rsid w:val="008D0373"/>
    <w:rsid w:val="008D116D"/>
    <w:rsid w:val="008D371F"/>
    <w:rsid w:val="008E072B"/>
    <w:rsid w:val="008E133C"/>
    <w:rsid w:val="008E1905"/>
    <w:rsid w:val="008E43C0"/>
    <w:rsid w:val="008F0254"/>
    <w:rsid w:val="008F0278"/>
    <w:rsid w:val="008F588B"/>
    <w:rsid w:val="008F5F27"/>
    <w:rsid w:val="0090003A"/>
    <w:rsid w:val="00902C22"/>
    <w:rsid w:val="00904B59"/>
    <w:rsid w:val="009068E7"/>
    <w:rsid w:val="00910BEA"/>
    <w:rsid w:val="00910DB0"/>
    <w:rsid w:val="00914C13"/>
    <w:rsid w:val="009202CF"/>
    <w:rsid w:val="009267F3"/>
    <w:rsid w:val="00930CC3"/>
    <w:rsid w:val="00937B1E"/>
    <w:rsid w:val="00941090"/>
    <w:rsid w:val="00942976"/>
    <w:rsid w:val="009438E2"/>
    <w:rsid w:val="00945C81"/>
    <w:rsid w:val="00950ECF"/>
    <w:rsid w:val="00951C4F"/>
    <w:rsid w:val="009552CE"/>
    <w:rsid w:val="00967687"/>
    <w:rsid w:val="00967811"/>
    <w:rsid w:val="00971198"/>
    <w:rsid w:val="0097439D"/>
    <w:rsid w:val="00983686"/>
    <w:rsid w:val="00984569"/>
    <w:rsid w:val="0098495C"/>
    <w:rsid w:val="00993CA4"/>
    <w:rsid w:val="00993F3D"/>
    <w:rsid w:val="00994904"/>
    <w:rsid w:val="00997E52"/>
    <w:rsid w:val="009A4153"/>
    <w:rsid w:val="009A5045"/>
    <w:rsid w:val="009A5200"/>
    <w:rsid w:val="009A5C6F"/>
    <w:rsid w:val="009A7446"/>
    <w:rsid w:val="009B5890"/>
    <w:rsid w:val="009C09C9"/>
    <w:rsid w:val="009C0D4C"/>
    <w:rsid w:val="009C1BF1"/>
    <w:rsid w:val="009E202E"/>
    <w:rsid w:val="009E5F78"/>
    <w:rsid w:val="009F5B70"/>
    <w:rsid w:val="00A01B95"/>
    <w:rsid w:val="00A035B7"/>
    <w:rsid w:val="00A075EA"/>
    <w:rsid w:val="00A1168D"/>
    <w:rsid w:val="00A126ED"/>
    <w:rsid w:val="00A13823"/>
    <w:rsid w:val="00A16DEB"/>
    <w:rsid w:val="00A22FF1"/>
    <w:rsid w:val="00A24665"/>
    <w:rsid w:val="00A34869"/>
    <w:rsid w:val="00A402BD"/>
    <w:rsid w:val="00A43AA1"/>
    <w:rsid w:val="00A519AB"/>
    <w:rsid w:val="00A5573F"/>
    <w:rsid w:val="00A67B0D"/>
    <w:rsid w:val="00A725CA"/>
    <w:rsid w:val="00A75FAE"/>
    <w:rsid w:val="00A83612"/>
    <w:rsid w:val="00A83E6A"/>
    <w:rsid w:val="00A87083"/>
    <w:rsid w:val="00A90232"/>
    <w:rsid w:val="00A916F8"/>
    <w:rsid w:val="00A97CDA"/>
    <w:rsid w:val="00AA32C3"/>
    <w:rsid w:val="00AA3CDF"/>
    <w:rsid w:val="00AA51B2"/>
    <w:rsid w:val="00AA5933"/>
    <w:rsid w:val="00AA73BB"/>
    <w:rsid w:val="00AB573C"/>
    <w:rsid w:val="00AC6F04"/>
    <w:rsid w:val="00AC7808"/>
    <w:rsid w:val="00AD075F"/>
    <w:rsid w:val="00AD0DFB"/>
    <w:rsid w:val="00AD5D56"/>
    <w:rsid w:val="00AE0F3E"/>
    <w:rsid w:val="00AE6717"/>
    <w:rsid w:val="00AF0D25"/>
    <w:rsid w:val="00AF1676"/>
    <w:rsid w:val="00AF5A53"/>
    <w:rsid w:val="00AF64DF"/>
    <w:rsid w:val="00B02D42"/>
    <w:rsid w:val="00B11F37"/>
    <w:rsid w:val="00B11FD9"/>
    <w:rsid w:val="00B14751"/>
    <w:rsid w:val="00B14DCF"/>
    <w:rsid w:val="00B20136"/>
    <w:rsid w:val="00B21BCC"/>
    <w:rsid w:val="00B238AA"/>
    <w:rsid w:val="00B25528"/>
    <w:rsid w:val="00B2767B"/>
    <w:rsid w:val="00B3486A"/>
    <w:rsid w:val="00B37401"/>
    <w:rsid w:val="00B45EE5"/>
    <w:rsid w:val="00B45F4D"/>
    <w:rsid w:val="00B46BCE"/>
    <w:rsid w:val="00B500AD"/>
    <w:rsid w:val="00B51B95"/>
    <w:rsid w:val="00B5742B"/>
    <w:rsid w:val="00B57754"/>
    <w:rsid w:val="00B63D9B"/>
    <w:rsid w:val="00B70299"/>
    <w:rsid w:val="00B719DB"/>
    <w:rsid w:val="00B72F00"/>
    <w:rsid w:val="00B74D56"/>
    <w:rsid w:val="00B77690"/>
    <w:rsid w:val="00B837CD"/>
    <w:rsid w:val="00B84380"/>
    <w:rsid w:val="00B84EF8"/>
    <w:rsid w:val="00B865C2"/>
    <w:rsid w:val="00B911FB"/>
    <w:rsid w:val="00B91852"/>
    <w:rsid w:val="00B93B9A"/>
    <w:rsid w:val="00BA0278"/>
    <w:rsid w:val="00BA24AD"/>
    <w:rsid w:val="00BA2B75"/>
    <w:rsid w:val="00BA4AEF"/>
    <w:rsid w:val="00BA745A"/>
    <w:rsid w:val="00BA7EA2"/>
    <w:rsid w:val="00BB2FBB"/>
    <w:rsid w:val="00BB343B"/>
    <w:rsid w:val="00BB3CE7"/>
    <w:rsid w:val="00BB7889"/>
    <w:rsid w:val="00BC0197"/>
    <w:rsid w:val="00BC05E7"/>
    <w:rsid w:val="00BC1D7B"/>
    <w:rsid w:val="00BD2014"/>
    <w:rsid w:val="00BD360F"/>
    <w:rsid w:val="00BD5795"/>
    <w:rsid w:val="00BE05F1"/>
    <w:rsid w:val="00BE0D46"/>
    <w:rsid w:val="00BE0F6A"/>
    <w:rsid w:val="00BE524B"/>
    <w:rsid w:val="00BE71E8"/>
    <w:rsid w:val="00BF1221"/>
    <w:rsid w:val="00C01F9E"/>
    <w:rsid w:val="00C04106"/>
    <w:rsid w:val="00C11A3F"/>
    <w:rsid w:val="00C12248"/>
    <w:rsid w:val="00C15A02"/>
    <w:rsid w:val="00C173E7"/>
    <w:rsid w:val="00C1749A"/>
    <w:rsid w:val="00C234F7"/>
    <w:rsid w:val="00C2531C"/>
    <w:rsid w:val="00C25DDE"/>
    <w:rsid w:val="00C2794A"/>
    <w:rsid w:val="00C42CDC"/>
    <w:rsid w:val="00C4342A"/>
    <w:rsid w:val="00C503D5"/>
    <w:rsid w:val="00C54F06"/>
    <w:rsid w:val="00C600AF"/>
    <w:rsid w:val="00C626E4"/>
    <w:rsid w:val="00C721B2"/>
    <w:rsid w:val="00C74EAC"/>
    <w:rsid w:val="00C76F49"/>
    <w:rsid w:val="00C91DCA"/>
    <w:rsid w:val="00C92928"/>
    <w:rsid w:val="00C96E7E"/>
    <w:rsid w:val="00CA0B62"/>
    <w:rsid w:val="00CA2C2D"/>
    <w:rsid w:val="00CA45C0"/>
    <w:rsid w:val="00CA4939"/>
    <w:rsid w:val="00CA5449"/>
    <w:rsid w:val="00CA58DF"/>
    <w:rsid w:val="00CB3547"/>
    <w:rsid w:val="00CB356A"/>
    <w:rsid w:val="00CB6080"/>
    <w:rsid w:val="00CC333A"/>
    <w:rsid w:val="00CC65E2"/>
    <w:rsid w:val="00CC721E"/>
    <w:rsid w:val="00CD157A"/>
    <w:rsid w:val="00CD4226"/>
    <w:rsid w:val="00CD42C8"/>
    <w:rsid w:val="00CE086A"/>
    <w:rsid w:val="00CE33BC"/>
    <w:rsid w:val="00CF44F9"/>
    <w:rsid w:val="00CF702C"/>
    <w:rsid w:val="00D009E4"/>
    <w:rsid w:val="00D021D0"/>
    <w:rsid w:val="00D055C7"/>
    <w:rsid w:val="00D209E2"/>
    <w:rsid w:val="00D24948"/>
    <w:rsid w:val="00D27110"/>
    <w:rsid w:val="00D31D93"/>
    <w:rsid w:val="00D32FBE"/>
    <w:rsid w:val="00D33CCC"/>
    <w:rsid w:val="00D36AA5"/>
    <w:rsid w:val="00D3770A"/>
    <w:rsid w:val="00D378E5"/>
    <w:rsid w:val="00D37E5C"/>
    <w:rsid w:val="00D40711"/>
    <w:rsid w:val="00D42307"/>
    <w:rsid w:val="00D43065"/>
    <w:rsid w:val="00D44080"/>
    <w:rsid w:val="00D53F22"/>
    <w:rsid w:val="00D6031D"/>
    <w:rsid w:val="00D6319C"/>
    <w:rsid w:val="00D71F01"/>
    <w:rsid w:val="00D75F1B"/>
    <w:rsid w:val="00D850DF"/>
    <w:rsid w:val="00D96520"/>
    <w:rsid w:val="00DA0745"/>
    <w:rsid w:val="00DB2F13"/>
    <w:rsid w:val="00DB3909"/>
    <w:rsid w:val="00DB60F3"/>
    <w:rsid w:val="00DC0A14"/>
    <w:rsid w:val="00DD4017"/>
    <w:rsid w:val="00DD5194"/>
    <w:rsid w:val="00DD6A91"/>
    <w:rsid w:val="00DE1B8B"/>
    <w:rsid w:val="00DE4603"/>
    <w:rsid w:val="00DE4CB9"/>
    <w:rsid w:val="00DE5AA3"/>
    <w:rsid w:val="00DF05C2"/>
    <w:rsid w:val="00DF0928"/>
    <w:rsid w:val="00DF3854"/>
    <w:rsid w:val="00E06E7F"/>
    <w:rsid w:val="00E13A63"/>
    <w:rsid w:val="00E17DD3"/>
    <w:rsid w:val="00E2507D"/>
    <w:rsid w:val="00E27FE6"/>
    <w:rsid w:val="00E420DA"/>
    <w:rsid w:val="00E42503"/>
    <w:rsid w:val="00E42FEA"/>
    <w:rsid w:val="00E478E1"/>
    <w:rsid w:val="00E532F1"/>
    <w:rsid w:val="00E5399F"/>
    <w:rsid w:val="00E56248"/>
    <w:rsid w:val="00E74CFE"/>
    <w:rsid w:val="00E74E21"/>
    <w:rsid w:val="00E8539E"/>
    <w:rsid w:val="00E87107"/>
    <w:rsid w:val="00E92FA1"/>
    <w:rsid w:val="00E97F03"/>
    <w:rsid w:val="00EA7462"/>
    <w:rsid w:val="00EB6C0A"/>
    <w:rsid w:val="00EC343E"/>
    <w:rsid w:val="00EC48B2"/>
    <w:rsid w:val="00EC4F83"/>
    <w:rsid w:val="00EC52F1"/>
    <w:rsid w:val="00EC6A64"/>
    <w:rsid w:val="00ED1C28"/>
    <w:rsid w:val="00ED45E2"/>
    <w:rsid w:val="00ED516F"/>
    <w:rsid w:val="00ED66AB"/>
    <w:rsid w:val="00EE02E6"/>
    <w:rsid w:val="00EE4997"/>
    <w:rsid w:val="00EE72B7"/>
    <w:rsid w:val="00EE768E"/>
    <w:rsid w:val="00EF1A95"/>
    <w:rsid w:val="00EF665B"/>
    <w:rsid w:val="00F047ED"/>
    <w:rsid w:val="00F17100"/>
    <w:rsid w:val="00F2015F"/>
    <w:rsid w:val="00F23A8A"/>
    <w:rsid w:val="00F25CA0"/>
    <w:rsid w:val="00F314FF"/>
    <w:rsid w:val="00F319E2"/>
    <w:rsid w:val="00F35844"/>
    <w:rsid w:val="00F469AE"/>
    <w:rsid w:val="00F54E37"/>
    <w:rsid w:val="00F5676E"/>
    <w:rsid w:val="00F65607"/>
    <w:rsid w:val="00F7271D"/>
    <w:rsid w:val="00F73C08"/>
    <w:rsid w:val="00F73D45"/>
    <w:rsid w:val="00F74538"/>
    <w:rsid w:val="00F830C2"/>
    <w:rsid w:val="00F847A4"/>
    <w:rsid w:val="00F87225"/>
    <w:rsid w:val="00F90C93"/>
    <w:rsid w:val="00F962F5"/>
    <w:rsid w:val="00F969BB"/>
    <w:rsid w:val="00FA0D0F"/>
    <w:rsid w:val="00FA1118"/>
    <w:rsid w:val="00FB37EF"/>
    <w:rsid w:val="00FB5840"/>
    <w:rsid w:val="00FB58E1"/>
    <w:rsid w:val="00FC1CC4"/>
    <w:rsid w:val="00FD2414"/>
    <w:rsid w:val="00FD6DEF"/>
    <w:rsid w:val="00FE21EA"/>
    <w:rsid w:val="00FE22F8"/>
    <w:rsid w:val="00FE2C79"/>
    <w:rsid w:val="00FE3E84"/>
    <w:rsid w:val="00FE634B"/>
    <w:rsid w:val="00FF02CC"/>
    <w:rsid w:val="00FF15F0"/>
    <w:rsid w:val="00FF5DB5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6EB39A"/>
  <w15:chartTrackingRefBased/>
  <w15:docId w15:val="{8B6C0013-C3FE-44D2-BB84-E7A61071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uiPriority="39"/>
    <w:lsdException w:name="footer" w:uiPriority="99"/>
    <w:lsdException w:name="caption" w:locked="1" w:semiHidden="1" w:unhideWhenUsed="1" w:qFormat="1"/>
    <w:lsdException w:name="Title" w:locked="1" w:uiPriority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BD8"/>
    <w:rPr>
      <w:rFonts w:ascii="Office" w:hAnsi="Office" w:cs="Arial"/>
      <w:snapToGrid w:val="0"/>
      <w:sz w:val="24"/>
      <w:lang w:eastAsia="da-DK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617B3"/>
    <w:pPr>
      <w:tabs>
        <w:tab w:val="left" w:pos="480"/>
        <w:tab w:val="right" w:leader="dot" w:pos="9355"/>
      </w:tabs>
      <w:spacing w:before="120" w:after="120"/>
    </w:pPr>
    <w:rPr>
      <w:rFonts w:ascii="Lucida Sans" w:hAnsi="Lucida Sans" w:cs="Lucida Sans"/>
      <w:cap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09"/>
        <w:tab w:val="left" w:pos="960"/>
        <w:tab w:val="right" w:leader="dot" w:pos="9355"/>
      </w:tabs>
    </w:pPr>
    <w:rPr>
      <w:rFonts w:ascii="Times New Roman" w:hAnsi="Times New Roman"/>
      <w:smallCaps/>
      <w:noProof/>
      <w:sz w:val="20"/>
    </w:rPr>
  </w:style>
  <w:style w:type="character" w:styleId="PageNumber">
    <w:name w:val="page number"/>
    <w:rPr>
      <w:rFonts w:cs="Times New Roman"/>
    </w:rPr>
  </w:style>
  <w:style w:type="paragraph" w:styleId="Header">
    <w:name w:val="header"/>
    <w:basedOn w:val="Normal"/>
    <w:link w:val="HeaderChar"/>
    <w:pPr>
      <w:tabs>
        <w:tab w:val="center" w:pos="4819"/>
        <w:tab w:val="right" w:pos="9638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  <w:rPr>
      <w:rFonts w:ascii="Times New Roman" w:hAnsi="Times New Roman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3">
    <w:name w:val="toc 3"/>
    <w:basedOn w:val="Normal"/>
    <w:next w:val="Normal"/>
    <w:autoRedefine/>
    <w:uiPriority w:val="39"/>
    <w:rsid w:val="00C74EAC"/>
    <w:pPr>
      <w:tabs>
        <w:tab w:val="left" w:pos="1440"/>
        <w:tab w:val="right" w:leader="dot" w:pos="9345"/>
      </w:tabs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link w:val="BodyTextIndentChar"/>
    <w:pPr>
      <w:ind w:left="2694" w:hanging="2694"/>
    </w:pPr>
  </w:style>
  <w:style w:type="paragraph" w:styleId="BodyText">
    <w:name w:val="Body Text"/>
    <w:basedOn w:val="Normal"/>
    <w:pPr>
      <w:tabs>
        <w:tab w:val="left" w:pos="851"/>
      </w:tabs>
      <w:jc w:val="both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styleId="Title">
    <w:name w:val="Title"/>
    <w:basedOn w:val="Normal"/>
    <w:link w:val="TitleChar"/>
    <w:uiPriority w:val="1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  <w:bCs/>
      <w:sz w:val="48"/>
    </w:rPr>
  </w:style>
  <w:style w:type="paragraph" w:styleId="BalloonText">
    <w:name w:val="Balloon Text"/>
    <w:basedOn w:val="Normal"/>
    <w:semiHidden/>
    <w:rPr>
      <w:rFonts w:ascii="Times New Roman" w:hAnsi="Times New Roman"/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TOCHeading1">
    <w:name w:val="TOC Heading1"/>
    <w:basedOn w:val="Heading1"/>
    <w:next w:val="Normal"/>
    <w:pPr>
      <w:keepLines/>
      <w:numPr>
        <w:numId w:val="0"/>
      </w:numPr>
      <w:spacing w:before="480" w:after="0" w:line="276" w:lineRule="auto"/>
      <w:outlineLvl w:val="9"/>
    </w:pPr>
    <w:rPr>
      <w:rFonts w:ascii="Times New Roman" w:hAnsi="Times New Roman"/>
      <w:bCs/>
      <w:color w:val="365F91"/>
      <w:kern w:val="0"/>
      <w:sz w:val="28"/>
      <w:szCs w:val="28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CommentText">
    <w:name w:val="annotation text"/>
    <w:basedOn w:val="Normal"/>
    <w:rPr>
      <w:rFonts w:ascii="Times New Roman" w:hAnsi="Times New Roman"/>
      <w:sz w:val="20"/>
    </w:rPr>
  </w:style>
  <w:style w:type="character" w:customStyle="1" w:styleId="TegnTegn1">
    <w:name w:val="Tegn Tegn1"/>
    <w:locked/>
    <w:rPr>
      <w:rFonts w:cs="Times New Roman"/>
    </w:rPr>
  </w:style>
  <w:style w:type="character" w:customStyle="1" w:styleId="p1">
    <w:name w:val="p1"/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character" w:customStyle="1" w:styleId="BodyTextIndentChar">
    <w:name w:val="Body Text Indent Char"/>
    <w:link w:val="BodyTextIndent"/>
    <w:locked/>
    <w:rPr>
      <w:rFonts w:ascii="Arial" w:hAnsi="Arial" w:cs="Times New Roman"/>
      <w:b/>
      <w:kern w:val="28"/>
      <w:sz w:val="24"/>
      <w:lang w:val="da-DK"/>
    </w:rPr>
  </w:style>
  <w:style w:type="character" w:customStyle="1" w:styleId="TegnTegn4">
    <w:name w:val="Tegn Tegn4"/>
    <w:locked/>
    <w:rPr>
      <w:rFonts w:ascii="Arial" w:hAnsi="Arial" w:cs="Times New Roman"/>
      <w:b/>
      <w:i/>
      <w:sz w:val="24"/>
      <w:lang w:val="da-DK"/>
    </w:rPr>
  </w:style>
  <w:style w:type="character" w:customStyle="1" w:styleId="TegnTegn3">
    <w:name w:val="Tegn Tegn3"/>
    <w:locked/>
    <w:rPr>
      <w:rFonts w:ascii="Arial" w:hAnsi="Arial" w:cs="Times New Roman"/>
      <w:sz w:val="24"/>
      <w:lang w:val="da-DK"/>
    </w:rPr>
  </w:style>
  <w:style w:type="character" w:customStyle="1" w:styleId="TegnTegn2">
    <w:name w:val="Tegn Tegn2"/>
    <w:locked/>
    <w:rPr>
      <w:rFonts w:ascii="Arial" w:hAnsi="Arial" w:cs="Times New Roman"/>
      <w:sz w:val="24"/>
      <w:lang w:val="da-DK"/>
    </w:rPr>
  </w:style>
  <w:style w:type="character" w:styleId="CommentReference">
    <w:name w:val="annotation reference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rPr>
      <w:rFonts w:ascii="Arial" w:hAnsi="Arial"/>
      <w:b/>
      <w:bCs/>
    </w:rPr>
  </w:style>
  <w:style w:type="character" w:customStyle="1" w:styleId="TegnTegn">
    <w:name w:val="Tegn Tegn"/>
    <w:locked/>
    <w:rPr>
      <w:rFonts w:ascii="Arial" w:hAnsi="Arial" w:cs="Times New Roman"/>
      <w:b/>
      <w:bCs/>
      <w:lang w:val="da-DK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ypografiOverskrift1LucidaSans11pktSort">
    <w:name w:val="Typografi Overskrift 1 + Lucida Sans 11 pkt Sort"/>
    <w:basedOn w:val="Heading1"/>
    <w:rsid w:val="00094F7C"/>
    <w:pPr>
      <w:ind w:left="567" w:hanging="567"/>
    </w:pPr>
    <w:rPr>
      <w:rFonts w:ascii="Lucida Sans" w:hAnsi="Lucida Sans"/>
      <w:bCs/>
      <w:color w:val="000000"/>
      <w:sz w:val="22"/>
    </w:rPr>
  </w:style>
  <w:style w:type="paragraph" w:customStyle="1" w:styleId="TypografiOverskrift2LucidaSans11pktSort">
    <w:name w:val="Typografi Overskrift 2 + Lucida Sans 11 pkt Sort"/>
    <w:basedOn w:val="Heading2"/>
    <w:rsid w:val="00094F7C"/>
    <w:pPr>
      <w:ind w:left="567" w:hanging="567"/>
    </w:pPr>
    <w:rPr>
      <w:rFonts w:ascii="Lucida Sans" w:hAnsi="Lucida Sans"/>
      <w:bCs/>
      <w:iCs/>
      <w:color w:val="000000"/>
      <w:sz w:val="22"/>
    </w:rPr>
  </w:style>
  <w:style w:type="paragraph" w:customStyle="1" w:styleId="TypografiOverskrift2LucidaSans10pktSort">
    <w:name w:val="Typografi Overskrift 2 + Lucida Sans 10 pkt Sort"/>
    <w:basedOn w:val="Heading2"/>
    <w:rsid w:val="00094F7C"/>
    <w:rPr>
      <w:rFonts w:ascii="Lucida Sans" w:hAnsi="Lucida Sans"/>
      <w:bCs/>
      <w:iCs/>
      <w:color w:val="0000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14F2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1027F6"/>
    <w:pPr>
      <w:ind w:left="1304"/>
    </w:pPr>
  </w:style>
  <w:style w:type="character" w:customStyle="1" w:styleId="HeaderChar">
    <w:name w:val="Header Char"/>
    <w:link w:val="Header"/>
    <w:uiPriority w:val="99"/>
    <w:rsid w:val="00D378E5"/>
    <w:rPr>
      <w:snapToGrid w:val="0"/>
      <w:sz w:val="24"/>
    </w:rPr>
  </w:style>
  <w:style w:type="paragraph" w:customStyle="1" w:styleId="A0E349F008B644AAB6A282E0D042D17E">
    <w:name w:val="A0E349F008B644AAB6A282E0D042D17E"/>
    <w:rsid w:val="00FE3E84"/>
    <w:pPr>
      <w:spacing w:after="200" w:line="276" w:lineRule="auto"/>
    </w:pPr>
    <w:rPr>
      <w:rFonts w:ascii="Calibri" w:hAnsi="Calibri"/>
      <w:sz w:val="22"/>
      <w:szCs w:val="22"/>
      <w:lang w:val="da-DK" w:eastAsia="da-DK"/>
    </w:rPr>
  </w:style>
  <w:style w:type="character" w:customStyle="1" w:styleId="FooterChar">
    <w:name w:val="Footer Char"/>
    <w:link w:val="Footer"/>
    <w:uiPriority w:val="99"/>
    <w:rsid w:val="00FE3E84"/>
    <w:rPr>
      <w:snapToGrid w:val="0"/>
      <w:sz w:val="24"/>
    </w:rPr>
  </w:style>
  <w:style w:type="character" w:styleId="Emphasis">
    <w:name w:val="Emphasis"/>
    <w:qFormat/>
    <w:locked/>
    <w:rsid w:val="00213FE5"/>
    <w:rPr>
      <w:i/>
      <w:iCs/>
    </w:rPr>
  </w:style>
  <w:style w:type="paragraph" w:styleId="Revision">
    <w:name w:val="Revision"/>
    <w:hidden/>
    <w:uiPriority w:val="99"/>
    <w:semiHidden/>
    <w:rsid w:val="000B7075"/>
    <w:rPr>
      <w:rFonts w:ascii="Arial" w:hAnsi="Arial"/>
      <w:snapToGrid w:val="0"/>
      <w:sz w:val="24"/>
      <w:lang w:val="da-DK" w:eastAsia="da-DK"/>
    </w:rPr>
  </w:style>
  <w:style w:type="paragraph" w:customStyle="1" w:styleId="pf0">
    <w:name w:val="pf0"/>
    <w:basedOn w:val="Normal"/>
    <w:rsid w:val="00D96520"/>
    <w:pPr>
      <w:spacing w:before="100" w:beforeAutospacing="1" w:after="100" w:afterAutospacing="1"/>
    </w:pPr>
    <w:rPr>
      <w:rFonts w:ascii="Times New Roman" w:hAnsi="Times New Roman" w:cs="Times New Roman"/>
      <w:snapToGrid/>
      <w:szCs w:val="24"/>
      <w:lang w:val="en-US" w:eastAsia="en-US"/>
    </w:rPr>
  </w:style>
  <w:style w:type="character" w:customStyle="1" w:styleId="cf01">
    <w:name w:val="cf01"/>
    <w:basedOn w:val="DefaultParagraphFont"/>
    <w:rsid w:val="00D96520"/>
    <w:rPr>
      <w:rFonts w:ascii="Segoe UI" w:hAnsi="Segoe UI" w:cs="Segoe UI" w:hint="defaul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96520"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"/>
    <w:rsid w:val="009E5F78"/>
    <w:rPr>
      <w:rFonts w:cs="Arial"/>
      <w:b/>
      <w:bCs/>
      <w:snapToGrid w:val="0"/>
      <w:sz w:val="4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Skabeloner\TRADOS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D2B5410CD892374E83A2EF1A21520EF6" ma:contentTypeVersion="7" ma:contentTypeDescription="Microsoft Word" ma:contentTypeScope="" ma:versionID="d21c6a9cbefa0781f7386227e277d778">
  <xsd:schema xmlns:xsd="http://www.w3.org/2001/XMLSchema" xmlns:xs="http://www.w3.org/2001/XMLSchema" xmlns:p="http://schemas.microsoft.com/office/2006/metadata/properties" xmlns:ns1="http://schemas.microsoft.com/sharepoint/v3" xmlns:ns2="ef5e051f-9ccd-4737-9b85-49b872217964" targetNamespace="http://schemas.microsoft.com/office/2006/metadata/properties" ma:root="true" ma:fieldsID="aa1964069f7bf2a09f3da1252ef27d36" ns1:_="" ns2:_="">
    <xsd:import namespace="http://schemas.microsoft.com/sharepoint/v3"/>
    <xsd:import namespace="ef5e051f-9ccd-4737-9b85-49b872217964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Description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e051f-9ccd-4737-9b85-49b87221796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Department" ma:description="" ma:list="{5faf8df3-84c5-498e-8b32-0e824b5e0eb8}" ma:internalName="PortalDepartment" ma:showField="Title" ma:web="ef5e051f-9ccd-4737-9b85-49b87221796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Keywords" ma:fieldId="{d6730493-6df2-47ab-9448-bd970a61aa05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278a70cd-a84f-4a53-abd3-ba2b5cf579fc}" ma:internalName="TaxCatchAll" ma:showField="CatchAllData" ma:web="ef5e051f-9ccd-4737-9b85-49b8722179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278a70cd-a84f-4a53-abd3-ba2b5cf579fc}" ma:internalName="TaxCatchAllLabel" ma:readOnly="true" ma:showField="CatchAllDataLabel" ma:web="ef5e051f-9ccd-4737-9b85-49b8722179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rtalDepartment xmlns="ef5e051f-9ccd-4737-9b85-49b872217964" xsi:nil="true"/>
    <d67304936df247ab9448bd970a61aa05 xmlns="ef5e051f-9ccd-4737-9b85-49b872217964">
      <Terms xmlns="http://schemas.microsoft.com/office/infopath/2007/PartnerControls"/>
    </d67304936df247ab9448bd970a61aa05>
    <TaxCatchAll xmlns="ef5e051f-9ccd-4737-9b85-49b872217964"/>
    <Comment xmlns="http://schemas.microsoft.com/sharepoint/v3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809A3-2DE8-46C2-A5EA-8CA338F9E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5e051f-9ccd-4737-9b85-49b872217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1F1F29-9C8C-4B8F-9A54-A19A8A76D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5674B-E505-4E1B-9C69-9278559A3228}">
  <ds:schemaRefs>
    <ds:schemaRef ds:uri="http://schemas.microsoft.com/office/2006/metadata/properties"/>
    <ds:schemaRef ds:uri="http://schemas.microsoft.com/office/infopath/2007/PartnerControls"/>
    <ds:schemaRef ds:uri="ef5e051f-9ccd-4737-9b85-49b87221796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742C34F-FEA4-4EB2-85C5-F24FF2700B5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885A023-3847-42A6-BA8E-884FA405B8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TRADOS8</Template>
  <TotalTime>4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Manual</vt:lpstr>
      <vt:lpstr>Manual</vt:lpstr>
    </vt:vector>
  </TitlesOfParts>
  <Company>EFIF</Company>
  <LinksUpToDate>false</LinksUpToDate>
  <CharactersWithSpaces>3436</CharactersWithSpaces>
  <SharedDoc>false</SharedDoc>
  <HLinks>
    <vt:vector size="78" baseType="variant">
      <vt:variant>
        <vt:i4>1703996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_Toc448839387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_Toc448839386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_Toc448839385</vt:lpwstr>
      </vt:variant>
      <vt:variant>
        <vt:i4>1703996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_Toc448839384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_Toc448839383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_Toc448839382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_Toc448839381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_Toc448839380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_Toc448839379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_Toc448839378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_Toc448839377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_Toc448839376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_Toc448839375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/>
  <dc:creator>KSB / 2013</dc:creator>
  <cp:keywords/>
  <cp:lastModifiedBy>Christian Voldby (EAA23CHVO)</cp:lastModifiedBy>
  <cp:revision>5</cp:revision>
  <cp:lastPrinted>2016-04-19T13:01:00Z</cp:lastPrinted>
  <dcterms:created xsi:type="dcterms:W3CDTF">2022-05-13T08:50:00Z</dcterms:created>
  <dcterms:modified xsi:type="dcterms:W3CDTF">2024-01-30T10:23:00Z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  <property fmtid="{D5CDD505-2E9C-101B-9397-08002B2CF9AE}" pid="3" name="akk_fokus_ekst_udd">
    <vt:lpwstr/>
  </property>
  <property fmtid="{D5CDD505-2E9C-101B-9397-08002B2CF9AE}" pid="4" name="akk_fokus_pkt_ekst_udd">
    <vt:lpwstr/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>Faber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PublishingExpirationDate">
    <vt:lpwstr/>
  </property>
  <property fmtid="{D5CDD505-2E9C-101B-9397-08002B2CF9AE}" pid="14" name="PublishingStartDate">
    <vt:lpwstr/>
  </property>
  <property fmtid="{D5CDD505-2E9C-101B-9397-08002B2CF9AE}" pid="15" name="afd-emner">
    <vt:lpwstr>;#eksamen;#</vt:lpwstr>
  </property>
  <property fmtid="{D5CDD505-2E9C-101B-9397-08002B2CF9AE}" pid="16" name="dokumenttype">
    <vt:lpwstr>adm. rutine</vt:lpwstr>
  </property>
  <property fmtid="{D5CDD505-2E9C-101B-9397-08002B2CF9AE}" pid="17" name="Uddannelse">
    <vt:lpwstr>;#Finansøkonom;#</vt:lpwstr>
  </property>
  <property fmtid="{D5CDD505-2E9C-101B-9397-08002B2CF9AE}" pid="18" name="PortalKeyword">
    <vt:lpwstr/>
  </property>
</Properties>
</file>